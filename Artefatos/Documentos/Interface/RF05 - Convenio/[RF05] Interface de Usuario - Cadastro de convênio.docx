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3.xml" ContentType="application/vnd.openxmlformats-officedocument.wordprocessingml.header+xml"/>
  <Override PartName="/word/footer3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bookmarkStart w:name="_Toc421009965" w:id="0"/>
    <w:bookmarkStart w:name="_Toc421013317" w:id="1"/>
    <w:bookmarkStart w:name="_Toc421098382" w:id="2"/>
    <w:p xmlns:wp14="http://schemas.microsoft.com/office/word/2010/wordml" w:rsidRPr="00577606" w:rsidR="00065A76" w:rsidP="537D71EC" w:rsidRDefault="00065A76" w14:paraId="319DE2FC" wp14:textId="5D0CD164">
      <w:pPr>
        <w:pStyle w:val="Ttulo5"/>
        <w:keepLines w:val="1"/>
        <w:numPr>
          <w:ilvl w:val="0"/>
          <w:numId w:val="0"/>
        </w:numPr>
        <w:ind w:left="1008"/>
        <w:jc w:val="center"/>
        <w:rPr>
          <w:rFonts w:ascii="Arial" w:hAnsi="Arial" w:eastAsia="Arial" w:cs="Arial"/>
        </w:rPr>
      </w:pPr>
      <w:bookmarkStart w:name="_Toc254818273" w:id="3"/>
      <w:bookmarkEnd w:id="0"/>
      <w:bookmarkEnd w:id="1"/>
      <w:bookmarkEnd w:id="2"/>
      <w:r w:rsidRPr="537D71EC" w:rsidR="00065A76">
        <w:rPr>
          <w:rFonts w:ascii="Arial" w:hAnsi="Arial" w:eastAsia="Arial" w:cs="Arial"/>
        </w:rPr>
        <w:t xml:space="preserve">Interface de usuário </w:t>
      </w:r>
      <w:r w:rsidRPr="537D71EC" w:rsidR="416DEED5">
        <w:rPr>
          <w:rFonts w:ascii="Arial" w:hAnsi="Arial" w:eastAsia="Arial" w:cs="Arial"/>
        </w:rPr>
        <w:t>cadastro de convênio</w:t>
      </w:r>
      <w:bookmarkEnd w:id="3"/>
    </w:p>
    <w:p w:rsidR="537D71EC" w:rsidP="537D71EC" w:rsidRDefault="537D71EC" w14:paraId="356D2A84" w14:textId="538A4FE6">
      <w:pPr>
        <w:pStyle w:val="Corpodetexto"/>
        <w:keepLines w:val="1"/>
      </w:pPr>
    </w:p>
    <w:p xmlns:wp14="http://schemas.microsoft.com/office/word/2010/wordml" w:rsidRPr="00A74016" w:rsidR="00065A76" w:rsidP="537D71EC" w:rsidRDefault="00065A76" w14:paraId="12CBE099" wp14:textId="77777777" wp14:noSpellErr="1">
      <w:pPr>
        <w:pStyle w:val="Ttulo6"/>
        <w:rPr>
          <w:rFonts w:ascii="Arial" w:hAnsi="Arial" w:eastAsia="Arial" w:cs="Arial"/>
        </w:rPr>
      </w:pPr>
      <w:r w:rsidRPr="537D71EC" w:rsidR="00065A76">
        <w:rPr>
          <w:rFonts w:ascii="Arial" w:hAnsi="Arial" w:eastAsia="Arial" w:cs="Arial"/>
        </w:rPr>
        <w:t>Leiaute sugerido</w:t>
      </w:r>
    </w:p>
    <w:tbl>
      <w:tblPr>
        <w:tblW w:w="928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4"/>
      </w:tblGrid>
      <w:tr xmlns:wp14="http://schemas.microsoft.com/office/word/2010/wordml" w:rsidRPr="00577606" w:rsidR="00065A76" w:rsidTr="44A93648" w14:paraId="46E40D97" wp14:textId="77777777">
        <w:tblPrEx>
          <w:tblCellMar>
            <w:top w:w="0" w:type="dxa"/>
            <w:bottom w:w="0" w:type="dxa"/>
          </w:tblCellMar>
        </w:tblPrEx>
        <w:trPr>
          <w:trHeight w:val="645"/>
        </w:trPr>
        <w:tc>
          <w:tcPr>
            <w:tcW w:w="9284" w:type="dxa"/>
            <w:tcMar/>
          </w:tcPr>
          <w:p w:rsidRPr="00577606" w:rsidR="00065A76" w:rsidP="00A74016" w:rsidRDefault="00F46CBE" w14:paraId="29654EDC" wp14:textId="5D6586A7">
            <w:pPr>
              <w:pStyle w:val="Tabela"/>
            </w:pPr>
            <w:r w:rsidR="17EBC104">
              <w:drawing>
                <wp:inline xmlns:wp14="http://schemas.microsoft.com/office/word/2010/wordprocessingDrawing" wp14:editId="77CDCD53" wp14:anchorId="16389C9B">
                  <wp:extent cx="5800725" cy="3571875"/>
                  <wp:effectExtent l="0" t="0" r="0" b="0"/>
                  <wp:docPr id="783499439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ddb176c8a3c14f4c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0725" cy="3571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xmlns:wp14="http://schemas.microsoft.com/office/word/2010/wordml" w:rsidRPr="00577606" w:rsidR="00044A58" w:rsidP="537D71EC" w:rsidRDefault="00044A58" w14:paraId="5DAB6C7B" wp14:textId="77777777" wp14:noSpellErr="1">
      <w:pPr>
        <w:pStyle w:val="Corpodetexto"/>
        <w:rPr>
          <w:rFonts w:ascii="Arial" w:hAnsi="Arial" w:eastAsia="Arial" w:cs="Arial"/>
        </w:rPr>
      </w:pPr>
    </w:p>
    <w:p xmlns:wp14="http://schemas.microsoft.com/office/word/2010/wordml" w:rsidRPr="00577606" w:rsidR="00065A76" w:rsidP="537D71EC" w:rsidRDefault="00065A76" w14:paraId="78294F6A" wp14:textId="77777777" wp14:noSpellErr="1">
      <w:pPr>
        <w:pStyle w:val="Ttulo6"/>
        <w:rPr>
          <w:rFonts w:ascii="Arial" w:hAnsi="Arial" w:eastAsia="Arial" w:cs="Arial"/>
        </w:rPr>
      </w:pPr>
      <w:r w:rsidRPr="537D71EC" w:rsidR="00065A76">
        <w:rPr>
          <w:rFonts w:ascii="Arial" w:hAnsi="Arial" w:eastAsia="Arial" w:cs="Arial"/>
        </w:rPr>
        <w:t>Relacionamentos com outras interfaces</w:t>
      </w:r>
    </w:p>
    <w:tbl>
      <w:tblPr>
        <w:tblW w:w="92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xmlns:wp14="http://schemas.microsoft.com/office/word/2010/wordml" w:rsidRPr="00577606" w:rsidR="00065A76" w:rsidTr="537D71EC" w14:paraId="02EB378F" wp14:textId="77777777">
        <w:tblPrEx>
          <w:tblCellMar>
            <w:top w:w="0" w:type="dxa"/>
            <w:bottom w:w="0" w:type="dxa"/>
          </w:tblCellMar>
        </w:tblPrEx>
        <w:trPr>
          <w:trHeight w:val="455"/>
        </w:trPr>
        <w:tc>
          <w:tcPr>
            <w:tcW w:w="9212" w:type="dxa"/>
            <w:tcMar/>
          </w:tcPr>
          <w:p w:rsidRPr="00577606" w:rsidR="00AD49AE" w:rsidP="537D71EC" w:rsidRDefault="00AD49AE" w14:paraId="6A05A809" wp14:textId="77777777" wp14:noSpellErr="1">
            <w:pPr>
              <w:pStyle w:val="Tabela"/>
              <w:rPr>
                <w:rFonts w:ascii="Arial" w:hAnsi="Arial" w:eastAsia="Arial" w:cs="Arial"/>
              </w:rPr>
            </w:pPr>
          </w:p>
        </w:tc>
      </w:tr>
    </w:tbl>
    <w:p xmlns:wp14="http://schemas.microsoft.com/office/word/2010/wordml" w:rsidRPr="009803D7" w:rsidR="009803D7" w:rsidP="537D71EC" w:rsidRDefault="009803D7" w14:paraId="5A39BBE3" wp14:textId="77777777" wp14:noSpellErr="1">
      <w:pPr>
        <w:pStyle w:val="Ttulo6"/>
        <w:keepLines w:val="1"/>
        <w:numPr>
          <w:ilvl w:val="0"/>
          <w:numId w:val="0"/>
        </w:numPr>
        <w:ind w:left="1152" w:hanging="1152"/>
        <w:rPr>
          <w:rFonts w:ascii="Arial" w:hAnsi="Arial" w:eastAsia="Arial" w:cs="Arial"/>
          <w:b w:val="0"/>
          <w:bCs w:val="0"/>
          <w:i w:val="0"/>
          <w:iCs w:val="0"/>
        </w:rPr>
      </w:pPr>
    </w:p>
    <w:p xmlns:wp14="http://schemas.microsoft.com/office/word/2010/wordml" w:rsidRPr="00577606" w:rsidR="00065A76" w:rsidP="537D71EC" w:rsidRDefault="00065A76" w14:paraId="0DF95085" wp14:textId="77777777" wp14:noSpellErr="1">
      <w:pPr>
        <w:pStyle w:val="Ttulo6"/>
        <w:keepLines w:val="1"/>
        <w:rPr>
          <w:rFonts w:ascii="Arial" w:hAnsi="Arial" w:eastAsia="Arial" w:cs="Arial"/>
        </w:rPr>
      </w:pPr>
      <w:r w:rsidRPr="537D71EC" w:rsidR="00065A76">
        <w:rPr>
          <w:rFonts w:ascii="Arial" w:hAnsi="Arial" w:eastAsia="Arial" w:cs="Arial"/>
        </w:rPr>
        <w:t>Campos</w:t>
      </w:r>
    </w:p>
    <w:tbl>
      <w:tblPr>
        <w:tblW w:w="9191" w:type="dxa"/>
        <w:tblBorders>
          <w:top w:val="double" w:color="auto" w:sz="6" w:space="0"/>
          <w:left w:val="double" w:color="auto" w:sz="6" w:space="0"/>
          <w:bottom w:val="double" w:color="auto" w:sz="6" w:space="0"/>
          <w:right w:val="doub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10"/>
        <w:gridCol w:w="1275"/>
        <w:gridCol w:w="1695"/>
        <w:gridCol w:w="1060"/>
        <w:gridCol w:w="1485"/>
        <w:gridCol w:w="1095"/>
        <w:gridCol w:w="1471"/>
      </w:tblGrid>
      <w:tr xmlns:wp14="http://schemas.microsoft.com/office/word/2010/wordml" w:rsidRPr="00577606" w:rsidR="00065A76" w:rsidTr="44A93648" w14:paraId="2E0DA743" wp14:textId="77777777">
        <w:tblPrEx>
          <w:tblCellMar>
            <w:top w:w="0" w:type="dxa"/>
            <w:bottom w:w="0" w:type="dxa"/>
          </w:tblCellMar>
        </w:tblPrEx>
        <w:trPr>
          <w:cantSplit/>
          <w:trHeight w:val="134"/>
        </w:trPr>
        <w:tc>
          <w:tcPr>
            <w:tcW w:w="1110" w:type="dxa"/>
            <w:tcMar/>
          </w:tcPr>
          <w:p w:rsidRPr="00577606" w:rsidR="00065A76" w:rsidP="537D71EC" w:rsidRDefault="00065A76" w14:paraId="2A34697A" wp14:textId="77777777" wp14:noSpellErr="1">
            <w:pPr>
              <w:pStyle w:val="Tabela"/>
              <w:jc w:val="center"/>
              <w:rPr>
                <w:rFonts w:ascii="Arial" w:hAnsi="Arial" w:eastAsia="Arial" w:cs="Arial"/>
                <w:b w:val="1"/>
                <w:bCs w:val="1"/>
                <w:snapToGrid w:val="0"/>
              </w:rPr>
            </w:pPr>
            <w:r w:rsidRPr="537D71EC" w:rsidR="00065A76">
              <w:rPr>
                <w:rFonts w:ascii="Arial" w:hAnsi="Arial" w:eastAsia="Arial" w:cs="Arial"/>
                <w:b w:val="1"/>
                <w:bCs w:val="1"/>
                <w:snapToGrid w:val="0"/>
              </w:rPr>
              <w:t>Número</w:t>
            </w:r>
          </w:p>
        </w:tc>
        <w:tc>
          <w:tcPr>
            <w:tcW w:w="1275" w:type="dxa"/>
            <w:tcMar/>
          </w:tcPr>
          <w:p w:rsidRPr="00577606" w:rsidR="00065A76" w:rsidP="537D71EC" w:rsidRDefault="00065A76" w14:paraId="1E609B84" wp14:textId="77777777" wp14:noSpellErr="1">
            <w:pPr>
              <w:pStyle w:val="Tabela"/>
              <w:jc w:val="center"/>
              <w:rPr>
                <w:rFonts w:ascii="Arial" w:hAnsi="Arial" w:eastAsia="Arial" w:cs="Arial"/>
                <w:b w:val="1"/>
                <w:bCs w:val="1"/>
                <w:snapToGrid w:val="0"/>
              </w:rPr>
            </w:pPr>
            <w:r w:rsidRPr="537D71EC" w:rsidR="00065A76">
              <w:rPr>
                <w:rFonts w:ascii="Arial" w:hAnsi="Arial" w:eastAsia="Arial" w:cs="Arial"/>
                <w:b w:val="1"/>
                <w:bCs w:val="1"/>
                <w:snapToGrid w:val="0"/>
              </w:rPr>
              <w:t>Nome</w:t>
            </w:r>
          </w:p>
        </w:tc>
        <w:tc>
          <w:tcPr>
            <w:tcW w:w="1695" w:type="dxa"/>
            <w:tcMar/>
          </w:tcPr>
          <w:p w:rsidRPr="00577606" w:rsidR="00065A76" w:rsidP="537D71EC" w:rsidRDefault="00065A76" w14:paraId="212251CE" wp14:textId="77777777" wp14:noSpellErr="1">
            <w:pPr>
              <w:pStyle w:val="Tabela"/>
              <w:jc w:val="center"/>
              <w:rPr>
                <w:rFonts w:ascii="Arial" w:hAnsi="Arial" w:eastAsia="Arial" w:cs="Arial"/>
                <w:b w:val="1"/>
                <w:bCs w:val="1"/>
                <w:snapToGrid w:val="0"/>
              </w:rPr>
            </w:pPr>
            <w:r w:rsidRPr="537D71EC" w:rsidR="00065A76">
              <w:rPr>
                <w:rFonts w:ascii="Arial" w:hAnsi="Arial" w:eastAsia="Arial" w:cs="Arial"/>
                <w:b w:val="1"/>
                <w:bCs w:val="1"/>
                <w:snapToGrid w:val="0"/>
              </w:rPr>
              <w:t>Descrição</w:t>
            </w:r>
          </w:p>
        </w:tc>
        <w:tc>
          <w:tcPr>
            <w:tcW w:w="1060" w:type="dxa"/>
            <w:tcMar/>
          </w:tcPr>
          <w:p w:rsidRPr="00577606" w:rsidR="00065A76" w:rsidP="537D71EC" w:rsidRDefault="00065A76" w14:paraId="3A675794" wp14:textId="77777777" wp14:noSpellErr="1">
            <w:pPr>
              <w:pStyle w:val="Tabela"/>
              <w:jc w:val="center"/>
              <w:rPr>
                <w:rFonts w:ascii="Arial" w:hAnsi="Arial" w:eastAsia="Arial" w:cs="Arial"/>
                <w:b w:val="1"/>
                <w:bCs w:val="1"/>
                <w:snapToGrid w:val="0"/>
              </w:rPr>
            </w:pPr>
            <w:r w:rsidRPr="537D71EC" w:rsidR="00065A76">
              <w:rPr>
                <w:rFonts w:ascii="Arial" w:hAnsi="Arial" w:eastAsia="Arial" w:cs="Arial"/>
                <w:b w:val="1"/>
                <w:bCs w:val="1"/>
                <w:snapToGrid w:val="0"/>
              </w:rPr>
              <w:t>Valores válidos</w:t>
            </w:r>
          </w:p>
        </w:tc>
        <w:tc>
          <w:tcPr>
            <w:tcW w:w="1485" w:type="dxa"/>
            <w:tcMar/>
          </w:tcPr>
          <w:p w:rsidRPr="00577606" w:rsidR="00065A76" w:rsidP="537D71EC" w:rsidRDefault="00065A76" w14:paraId="656C8987" wp14:textId="77777777" wp14:noSpellErr="1">
            <w:pPr>
              <w:pStyle w:val="Tabela"/>
              <w:jc w:val="center"/>
              <w:rPr>
                <w:rFonts w:ascii="Arial" w:hAnsi="Arial" w:eastAsia="Arial" w:cs="Arial"/>
                <w:b w:val="1"/>
                <w:bCs w:val="1"/>
                <w:snapToGrid w:val="0"/>
              </w:rPr>
            </w:pPr>
            <w:r w:rsidRPr="537D71EC" w:rsidR="00065A76">
              <w:rPr>
                <w:rFonts w:ascii="Arial" w:hAnsi="Arial" w:eastAsia="Arial" w:cs="Arial"/>
                <w:b w:val="1"/>
                <w:bCs w:val="1"/>
                <w:snapToGrid w:val="0"/>
              </w:rPr>
              <w:t>Formato</w:t>
            </w:r>
          </w:p>
        </w:tc>
        <w:tc>
          <w:tcPr>
            <w:tcW w:w="1095" w:type="dxa"/>
            <w:tcMar/>
          </w:tcPr>
          <w:p w:rsidRPr="00577606" w:rsidR="00065A76" w:rsidP="537D71EC" w:rsidRDefault="00065A76" w14:paraId="7444BE67" wp14:textId="77777777" wp14:noSpellErr="1">
            <w:pPr>
              <w:pStyle w:val="Tabela"/>
              <w:jc w:val="center"/>
              <w:rPr>
                <w:rFonts w:ascii="Arial" w:hAnsi="Arial" w:eastAsia="Arial" w:cs="Arial"/>
                <w:b w:val="1"/>
                <w:bCs w:val="1"/>
                <w:snapToGrid w:val="0"/>
              </w:rPr>
            </w:pPr>
            <w:r w:rsidRPr="537D71EC" w:rsidR="00065A76">
              <w:rPr>
                <w:rFonts w:ascii="Arial" w:hAnsi="Arial" w:eastAsia="Arial" w:cs="Arial"/>
                <w:b w:val="1"/>
                <w:bCs w:val="1"/>
                <w:snapToGrid w:val="0"/>
              </w:rPr>
              <w:t>Tipo</w:t>
            </w:r>
          </w:p>
        </w:tc>
        <w:tc>
          <w:tcPr>
            <w:tcW w:w="1471" w:type="dxa"/>
            <w:tcMar/>
          </w:tcPr>
          <w:p w:rsidRPr="00577606" w:rsidR="00065A76" w:rsidP="537D71EC" w:rsidRDefault="00065A76" w14:paraId="6002582C" wp14:textId="77777777" wp14:noSpellErr="1">
            <w:pPr>
              <w:pStyle w:val="Tabela"/>
              <w:jc w:val="center"/>
              <w:rPr>
                <w:rFonts w:ascii="Arial" w:hAnsi="Arial" w:eastAsia="Arial" w:cs="Arial"/>
                <w:b w:val="1"/>
                <w:bCs w:val="1"/>
                <w:snapToGrid w:val="0"/>
              </w:rPr>
            </w:pPr>
            <w:r w:rsidRPr="537D71EC" w:rsidR="00065A76">
              <w:rPr>
                <w:rFonts w:ascii="Arial" w:hAnsi="Arial" w:eastAsia="Arial" w:cs="Arial"/>
                <w:b w:val="1"/>
                <w:bCs w:val="1"/>
                <w:snapToGrid w:val="0"/>
              </w:rPr>
              <w:t>Restrições</w:t>
            </w:r>
          </w:p>
        </w:tc>
      </w:tr>
      <w:tr xmlns:wp14="http://schemas.microsoft.com/office/word/2010/wordml" w:rsidRPr="00577606" w:rsidR="00065A76" w:rsidTr="44A93648" w14:paraId="41C8F396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10" w:type="dxa"/>
            <w:tcMar/>
          </w:tcPr>
          <w:p w:rsidRPr="00577606" w:rsidR="00065A76" w:rsidP="537D71EC" w:rsidRDefault="00065A76" w14:paraId="72A3D3EC" wp14:textId="77777777" wp14:noSpellErr="1">
            <w:pPr>
              <w:pStyle w:val="Tabela"/>
              <w:numPr>
                <w:ilvl w:val="0"/>
                <w:numId w:val="16"/>
              </w:numPr>
              <w:rPr>
                <w:rFonts w:ascii="Arial" w:hAnsi="Arial" w:eastAsia="Arial" w:cs="Arial"/>
              </w:rPr>
            </w:pPr>
          </w:p>
        </w:tc>
        <w:tc>
          <w:tcPr>
            <w:tcW w:w="1275" w:type="dxa"/>
            <w:tcMar/>
          </w:tcPr>
          <w:p w:rsidRPr="00577606" w:rsidR="00065A76" w:rsidP="537D71EC" w:rsidRDefault="00065A76" w14:paraId="0D0B940D" wp14:textId="6271EB29">
            <w:pPr>
              <w:pStyle w:val="Tabela"/>
              <w:rPr>
                <w:rFonts w:ascii="Arial" w:hAnsi="Arial" w:eastAsia="Arial" w:cs="Arial"/>
              </w:rPr>
            </w:pPr>
            <w:r w:rsidRPr="537D71EC" w:rsidR="2CDD9444">
              <w:rPr>
                <w:rFonts w:ascii="Arial" w:hAnsi="Arial" w:eastAsia="Arial" w:cs="Arial"/>
              </w:rPr>
              <w:t>Nome</w:t>
            </w:r>
          </w:p>
        </w:tc>
        <w:tc>
          <w:tcPr>
            <w:tcW w:w="1695" w:type="dxa"/>
            <w:tcMar/>
          </w:tcPr>
          <w:p w:rsidRPr="00577606" w:rsidR="00065A76" w:rsidP="537D71EC" w:rsidRDefault="00065A76" w14:paraId="0E27B00A" wp14:textId="3D61DCF9">
            <w:pPr>
              <w:pStyle w:val="Tabela"/>
              <w:rPr>
                <w:rFonts w:ascii="Arial" w:hAnsi="Arial" w:eastAsia="Arial" w:cs="Arial"/>
              </w:rPr>
            </w:pPr>
            <w:r w:rsidRPr="537D71EC" w:rsidR="7A46312F">
              <w:rPr>
                <w:rFonts w:ascii="Arial" w:hAnsi="Arial" w:eastAsia="Arial" w:cs="Arial"/>
              </w:rPr>
              <w:t>Nome do convênio</w:t>
            </w:r>
          </w:p>
        </w:tc>
        <w:tc>
          <w:tcPr>
            <w:tcW w:w="1060" w:type="dxa"/>
            <w:tcMar/>
          </w:tcPr>
          <w:p w:rsidRPr="00577606" w:rsidR="00065A76" w:rsidP="537D71EC" w:rsidRDefault="00065A76" w14:paraId="60061E4C" wp14:textId="77777777" wp14:noSpellErr="1">
            <w:pPr>
              <w:pStyle w:val="Tabela"/>
              <w:rPr>
                <w:rFonts w:ascii="Arial" w:hAnsi="Arial" w:eastAsia="Arial" w:cs="Arial"/>
              </w:rPr>
            </w:pPr>
          </w:p>
        </w:tc>
        <w:tc>
          <w:tcPr>
            <w:tcW w:w="1485" w:type="dxa"/>
            <w:tcMar/>
          </w:tcPr>
          <w:p w:rsidRPr="00577606" w:rsidR="00065A76" w:rsidP="537D71EC" w:rsidRDefault="00065A76" w14:paraId="44EAFD9C" wp14:textId="77777777" wp14:noSpellErr="1">
            <w:pPr>
              <w:pStyle w:val="Tabela"/>
              <w:rPr>
                <w:rFonts w:ascii="Arial" w:hAnsi="Arial" w:eastAsia="Arial" w:cs="Arial"/>
              </w:rPr>
            </w:pPr>
          </w:p>
        </w:tc>
        <w:tc>
          <w:tcPr>
            <w:tcW w:w="1095" w:type="dxa"/>
            <w:tcMar/>
          </w:tcPr>
          <w:p w:rsidRPr="00577606" w:rsidR="00065A76" w:rsidP="537D71EC" w:rsidRDefault="00065A76" w14:paraId="4B94D5A5" wp14:textId="6FFD3652">
            <w:pPr>
              <w:pStyle w:val="Tabela"/>
              <w:rPr>
                <w:rFonts w:ascii="Arial" w:hAnsi="Arial" w:eastAsia="Arial" w:cs="Arial"/>
              </w:rPr>
            </w:pPr>
            <w:r w:rsidRPr="537D71EC" w:rsidR="5128B3C7">
              <w:rPr>
                <w:rFonts w:ascii="Arial" w:hAnsi="Arial" w:eastAsia="Arial" w:cs="Arial"/>
              </w:rPr>
              <w:t>Caixa de Texto</w:t>
            </w:r>
          </w:p>
        </w:tc>
        <w:tc>
          <w:tcPr>
            <w:tcW w:w="1471" w:type="dxa"/>
            <w:tcMar/>
          </w:tcPr>
          <w:p w:rsidRPr="00577606" w:rsidR="005C5584" w:rsidP="537D71EC" w:rsidRDefault="005C5584" w14:paraId="3DEEC669" wp14:textId="57D6CE11">
            <w:pPr>
              <w:pStyle w:val="Tabela"/>
              <w:rPr>
                <w:rFonts w:ascii="Arial" w:hAnsi="Arial" w:eastAsia="Arial" w:cs="Arial"/>
              </w:rPr>
            </w:pPr>
            <w:r w:rsidRPr="537D71EC" w:rsidR="2CDD9444">
              <w:rPr>
                <w:rFonts w:ascii="Arial" w:hAnsi="Arial" w:eastAsia="Arial" w:cs="Arial"/>
              </w:rPr>
              <w:t>Obrigatóri</w:t>
            </w:r>
            <w:r w:rsidRPr="537D71EC" w:rsidR="6103E4A0">
              <w:rPr>
                <w:rFonts w:ascii="Arial" w:hAnsi="Arial" w:eastAsia="Arial" w:cs="Arial"/>
              </w:rPr>
              <w:t>o</w:t>
            </w:r>
            <w:r w:rsidRPr="537D71EC" w:rsidR="1BD7D938">
              <w:rPr>
                <w:rFonts w:ascii="Arial" w:hAnsi="Arial" w:eastAsia="Arial" w:cs="Arial"/>
              </w:rPr>
              <w:t>;Limite</w:t>
            </w:r>
            <w:r w:rsidRPr="537D71EC" w:rsidR="1BD7D938">
              <w:rPr>
                <w:rFonts w:ascii="Arial" w:hAnsi="Arial" w:eastAsia="Arial" w:cs="Arial"/>
              </w:rPr>
              <w:t xml:space="preserve"> de 50 caracteres</w:t>
            </w:r>
          </w:p>
        </w:tc>
      </w:tr>
      <w:tr xmlns:wp14="http://schemas.microsoft.com/office/word/2010/wordml" w:rsidRPr="00577606" w:rsidR="00065A76" w:rsidTr="44A93648" w14:paraId="3656B9AB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10" w:type="dxa"/>
            <w:tcMar/>
          </w:tcPr>
          <w:p w:rsidRPr="00577606" w:rsidR="00065A76" w:rsidP="537D71EC" w:rsidRDefault="00065A76" w14:paraId="45FB0818" wp14:textId="77777777" wp14:noSpellErr="1">
            <w:pPr>
              <w:pStyle w:val="Tabela"/>
              <w:numPr>
                <w:ilvl w:val="0"/>
                <w:numId w:val="16"/>
              </w:numPr>
              <w:rPr>
                <w:rFonts w:ascii="Arial" w:hAnsi="Arial" w:eastAsia="Arial" w:cs="Arial"/>
              </w:rPr>
            </w:pPr>
          </w:p>
        </w:tc>
        <w:tc>
          <w:tcPr>
            <w:tcW w:w="1275" w:type="dxa"/>
            <w:tcMar/>
          </w:tcPr>
          <w:p w:rsidRPr="00577606" w:rsidR="00065A76" w:rsidP="537D71EC" w:rsidRDefault="00065A76" w14:paraId="049F31CB" wp14:textId="05A2D43F">
            <w:pPr>
              <w:pStyle w:val="Tabela"/>
              <w:suppressLineNumbers w:val="0"/>
              <w:bidi w:val="0"/>
              <w:spacing w:before="40" w:beforeAutospacing="off" w:after="40" w:afterAutospacing="off" w:line="259" w:lineRule="auto"/>
              <w:ind w:left="0" w:right="0"/>
              <w:jc w:val="left"/>
              <w:rPr>
                <w:rFonts w:ascii="Arial" w:hAnsi="Arial" w:eastAsia="Arial" w:cs="Arial"/>
              </w:rPr>
            </w:pPr>
            <w:r w:rsidRPr="537D71EC" w:rsidR="3D96B07D">
              <w:rPr>
                <w:rFonts w:ascii="Arial" w:hAnsi="Arial" w:eastAsia="Arial" w:cs="Arial"/>
              </w:rPr>
              <w:t>ANS</w:t>
            </w:r>
          </w:p>
        </w:tc>
        <w:tc>
          <w:tcPr>
            <w:tcW w:w="1695" w:type="dxa"/>
            <w:tcMar/>
          </w:tcPr>
          <w:p w:rsidRPr="00577606" w:rsidR="00065A76" w:rsidP="537D71EC" w:rsidRDefault="00065A76" w14:paraId="53128261" wp14:textId="3F4F569D">
            <w:pPr>
              <w:pStyle w:val="Tabela"/>
              <w:rPr>
                <w:rFonts w:ascii="Arial" w:hAnsi="Arial" w:eastAsia="Arial" w:cs="Arial"/>
              </w:rPr>
            </w:pPr>
            <w:r w:rsidRPr="537D71EC" w:rsidR="3D96B07D">
              <w:rPr>
                <w:rFonts w:ascii="Arial" w:hAnsi="Arial" w:eastAsia="Arial" w:cs="Arial"/>
              </w:rPr>
              <w:t>Registro na ANS do convênio</w:t>
            </w:r>
          </w:p>
        </w:tc>
        <w:tc>
          <w:tcPr>
            <w:tcW w:w="1060" w:type="dxa"/>
            <w:tcMar/>
          </w:tcPr>
          <w:p w:rsidRPr="00577606" w:rsidR="00065A76" w:rsidP="537D71EC" w:rsidRDefault="00065A76" w14:paraId="62486C05" wp14:textId="77777777" wp14:noSpellErr="1">
            <w:pPr>
              <w:pStyle w:val="Tabela"/>
              <w:rPr>
                <w:rFonts w:ascii="Arial" w:hAnsi="Arial" w:eastAsia="Arial" w:cs="Arial"/>
              </w:rPr>
            </w:pPr>
          </w:p>
        </w:tc>
        <w:tc>
          <w:tcPr>
            <w:tcW w:w="1485" w:type="dxa"/>
            <w:tcMar/>
          </w:tcPr>
          <w:p w:rsidRPr="00577606" w:rsidR="00065A76" w:rsidP="537D71EC" w:rsidRDefault="00065A76" w14:paraId="4101652C" wp14:textId="77777777" wp14:noSpellErr="1">
            <w:pPr>
              <w:pStyle w:val="Tabela"/>
              <w:rPr>
                <w:rFonts w:ascii="Arial" w:hAnsi="Arial" w:eastAsia="Arial" w:cs="Arial"/>
              </w:rPr>
            </w:pPr>
          </w:p>
        </w:tc>
        <w:tc>
          <w:tcPr>
            <w:tcW w:w="1095" w:type="dxa"/>
            <w:tcMar/>
          </w:tcPr>
          <w:p w:rsidRPr="00577606" w:rsidR="00065A76" w:rsidP="537D71EC" w:rsidRDefault="00065A76" w14:paraId="4B99056E" wp14:textId="2C304B17">
            <w:pPr>
              <w:pStyle w:val="Tabela"/>
              <w:rPr>
                <w:rFonts w:ascii="Arial" w:hAnsi="Arial" w:eastAsia="Arial" w:cs="Arial"/>
              </w:rPr>
            </w:pPr>
            <w:r w:rsidRPr="537D71EC" w:rsidR="29C7AB54">
              <w:rPr>
                <w:rFonts w:ascii="Arial" w:hAnsi="Arial" w:eastAsia="Arial" w:cs="Arial"/>
              </w:rPr>
              <w:t>Caixa de Texto</w:t>
            </w:r>
          </w:p>
        </w:tc>
        <w:tc>
          <w:tcPr>
            <w:tcW w:w="1471" w:type="dxa"/>
            <w:tcMar/>
          </w:tcPr>
          <w:p w:rsidRPr="00577606" w:rsidR="00065A76" w:rsidP="537D71EC" w:rsidRDefault="00065A76" w14:paraId="1299C43A" wp14:textId="66F094ED">
            <w:pPr>
              <w:pStyle w:val="Tabela"/>
              <w:keepNext w:val="1"/>
              <w:keepLines w:val="1"/>
              <w:spacing w:before="40" w:after="40"/>
              <w:rPr>
                <w:noProof w:val="0"/>
                <w:lang w:val="pt-BR"/>
              </w:rPr>
            </w:pPr>
            <w:r w:rsidRPr="537D71EC" w:rsidR="2CDD9444">
              <w:rPr>
                <w:rFonts w:ascii="Arial" w:hAnsi="Arial" w:eastAsia="Arial" w:cs="Arial"/>
              </w:rPr>
              <w:t>Obrigatório</w:t>
            </w:r>
            <w:r w:rsidRPr="537D71EC" w:rsidR="3E179E8E">
              <w:rPr>
                <w:rFonts w:ascii="Arial" w:hAnsi="Arial" w:eastAsia="Arial" w:cs="Arial"/>
              </w:rPr>
              <w:t>;</w:t>
            </w:r>
            <w:r w:rsidRPr="537D71EC" w:rsidR="3E179E8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 Limite de 6 caracteres</w:t>
            </w:r>
          </w:p>
        </w:tc>
      </w:tr>
      <w:tr xmlns:wp14="http://schemas.microsoft.com/office/word/2010/wordml" w:rsidRPr="00577606" w:rsidR="00065A76" w:rsidTr="44A93648" w14:paraId="4DDBEF00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10" w:type="dxa"/>
            <w:tcMar/>
          </w:tcPr>
          <w:p w:rsidRPr="00577606" w:rsidR="00065A76" w:rsidP="537D71EC" w:rsidRDefault="00065A76" w14:paraId="3461D779" wp14:textId="77777777" wp14:noSpellErr="1">
            <w:pPr>
              <w:pStyle w:val="Tabela"/>
              <w:numPr>
                <w:ilvl w:val="0"/>
                <w:numId w:val="16"/>
              </w:numPr>
              <w:rPr>
                <w:rFonts w:ascii="Arial" w:hAnsi="Arial" w:eastAsia="Arial" w:cs="Arial"/>
              </w:rPr>
            </w:pPr>
          </w:p>
        </w:tc>
        <w:tc>
          <w:tcPr>
            <w:tcW w:w="1275" w:type="dxa"/>
            <w:tcMar/>
          </w:tcPr>
          <w:p w:rsidRPr="00577606" w:rsidR="00065A76" w:rsidP="537D71EC" w:rsidRDefault="00065A76" w14:paraId="3CF2D8B6" wp14:textId="07E7D790">
            <w:pPr>
              <w:pStyle w:val="Tabela"/>
              <w:rPr>
                <w:rFonts w:ascii="Arial" w:hAnsi="Arial" w:eastAsia="Arial" w:cs="Arial"/>
              </w:rPr>
            </w:pPr>
            <w:r w:rsidRPr="537D71EC" w:rsidR="2CDD9444">
              <w:rPr>
                <w:rFonts w:ascii="Arial" w:hAnsi="Arial" w:eastAsia="Arial" w:cs="Arial"/>
              </w:rPr>
              <w:t>Limite de retorno</w:t>
            </w:r>
          </w:p>
        </w:tc>
        <w:tc>
          <w:tcPr>
            <w:tcW w:w="1695" w:type="dxa"/>
            <w:tcMar/>
          </w:tcPr>
          <w:p w:rsidRPr="00577606" w:rsidR="00065A76" w:rsidP="537D71EC" w:rsidRDefault="00065A76" w14:paraId="0FB78278" wp14:textId="73B6EA81">
            <w:pPr>
              <w:pStyle w:val="Tabela"/>
              <w:rPr>
                <w:rFonts w:ascii="Arial" w:hAnsi="Arial" w:eastAsia="Arial" w:cs="Arial"/>
              </w:rPr>
            </w:pPr>
            <w:r w:rsidRPr="537D71EC" w:rsidR="2FDE73FA">
              <w:rPr>
                <w:rFonts w:ascii="Arial" w:hAnsi="Arial" w:eastAsia="Arial" w:cs="Arial"/>
              </w:rPr>
              <w:t>Data para retorno em atendimentos</w:t>
            </w:r>
          </w:p>
        </w:tc>
        <w:tc>
          <w:tcPr>
            <w:tcW w:w="1060" w:type="dxa"/>
            <w:tcMar/>
          </w:tcPr>
          <w:p w:rsidRPr="00577606" w:rsidR="00065A76" w:rsidP="537D71EC" w:rsidRDefault="00065A76" w14:paraId="1FC39945" wp14:textId="77777777" wp14:noSpellErr="1">
            <w:pPr>
              <w:pStyle w:val="Tabela"/>
              <w:rPr>
                <w:rFonts w:ascii="Arial" w:hAnsi="Arial" w:eastAsia="Arial" w:cs="Arial"/>
              </w:rPr>
            </w:pPr>
          </w:p>
        </w:tc>
        <w:tc>
          <w:tcPr>
            <w:tcW w:w="1485" w:type="dxa"/>
            <w:tcMar/>
          </w:tcPr>
          <w:p w:rsidRPr="00577606" w:rsidR="00065A76" w:rsidP="44A93648" w:rsidRDefault="00065A76" w14:paraId="0562CB0E" wp14:textId="00D0BA6C">
            <w:pPr>
              <w:pStyle w:val="Tabela"/>
              <w:suppressLineNumbers w:val="0"/>
              <w:bidi w:val="0"/>
              <w:spacing w:before="40" w:beforeAutospacing="off" w:after="40" w:afterAutospacing="off" w:line="259" w:lineRule="auto"/>
              <w:ind w:left="0" w:right="0"/>
              <w:jc w:val="left"/>
              <w:rPr>
                <w:rFonts w:ascii="Arial" w:hAnsi="Arial" w:eastAsia="Arial" w:cs="Arial"/>
              </w:rPr>
            </w:pPr>
          </w:p>
        </w:tc>
        <w:tc>
          <w:tcPr>
            <w:tcW w:w="1095" w:type="dxa"/>
            <w:tcMar/>
          </w:tcPr>
          <w:p w:rsidRPr="00577606" w:rsidR="00065A76" w:rsidP="537D71EC" w:rsidRDefault="00065A76" w14:paraId="34CE0A41" wp14:textId="3005C017">
            <w:pPr>
              <w:pStyle w:val="Tabela"/>
              <w:rPr>
                <w:rFonts w:ascii="Arial" w:hAnsi="Arial" w:eastAsia="Arial" w:cs="Arial"/>
              </w:rPr>
            </w:pPr>
            <w:r w:rsidRPr="537D71EC" w:rsidR="6FCF97B0">
              <w:rPr>
                <w:rFonts w:ascii="Arial" w:hAnsi="Arial" w:eastAsia="Arial" w:cs="Arial"/>
              </w:rPr>
              <w:t>Data</w:t>
            </w:r>
          </w:p>
        </w:tc>
        <w:tc>
          <w:tcPr>
            <w:tcW w:w="1471" w:type="dxa"/>
            <w:tcMar/>
          </w:tcPr>
          <w:p w:rsidRPr="00577606" w:rsidR="00065A76" w:rsidP="537D71EC" w:rsidRDefault="00065A76" w14:paraId="62EBF3C5" wp14:textId="717647B6">
            <w:pPr>
              <w:pStyle w:val="Tabela"/>
              <w:rPr>
                <w:rFonts w:ascii="Arial" w:hAnsi="Arial" w:eastAsia="Arial" w:cs="Arial"/>
              </w:rPr>
            </w:pPr>
            <w:r w:rsidRPr="537D71EC" w:rsidR="0F1ABBB6">
              <w:rPr>
                <w:rFonts w:ascii="Arial" w:hAnsi="Arial" w:eastAsia="Arial" w:cs="Arial"/>
              </w:rPr>
              <w:t>Formato de data</w:t>
            </w:r>
          </w:p>
        </w:tc>
      </w:tr>
    </w:tbl>
    <w:p w:rsidR="537D71EC" w:rsidRDefault="537D71EC" w14:paraId="59722F1D" w14:textId="0A8ECE96"/>
    <w:p xmlns:wp14="http://schemas.microsoft.com/office/word/2010/wordml" w:rsidRPr="00577606" w:rsidR="00065A76" w:rsidP="537D71EC" w:rsidRDefault="00065A76" w14:paraId="1F3B1409" wp14:textId="77777777" wp14:noSpellErr="1">
      <w:pPr>
        <w:pStyle w:val="Corpodetexto"/>
        <w:rPr>
          <w:rFonts w:ascii="Arial" w:hAnsi="Arial" w:eastAsia="Arial" w:cs="Arial"/>
        </w:rPr>
      </w:pPr>
    </w:p>
    <w:p xmlns:wp14="http://schemas.microsoft.com/office/word/2010/wordml" w:rsidRPr="00577606" w:rsidR="00065A76" w:rsidP="537D71EC" w:rsidRDefault="00065A76" w14:paraId="74F6249E" wp14:textId="77777777" wp14:noSpellErr="1">
      <w:pPr>
        <w:pStyle w:val="Ttulo6"/>
        <w:keepLines w:val="1"/>
        <w:rPr>
          <w:rFonts w:ascii="Arial" w:hAnsi="Arial" w:eastAsia="Arial" w:cs="Arial"/>
        </w:rPr>
      </w:pPr>
      <w:r w:rsidRPr="537D71EC" w:rsidR="00065A76">
        <w:rPr>
          <w:rFonts w:ascii="Arial" w:hAnsi="Arial" w:eastAsia="Arial" w:cs="Arial"/>
        </w:rPr>
        <w:t>Comandos</w:t>
      </w:r>
    </w:p>
    <w:tbl>
      <w:tblPr>
        <w:tblW w:w="9190" w:type="dxa"/>
        <w:tblBorders>
          <w:top w:val="double" w:color="auto" w:sz="6" w:space="0"/>
          <w:left w:val="double" w:color="auto" w:sz="6" w:space="0"/>
          <w:bottom w:val="double" w:color="auto" w:sz="6" w:space="0"/>
          <w:right w:val="doub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40"/>
        <w:gridCol w:w="2295"/>
        <w:gridCol w:w="3405"/>
        <w:gridCol w:w="2350"/>
      </w:tblGrid>
      <w:tr xmlns:wp14="http://schemas.microsoft.com/office/word/2010/wordml" w:rsidRPr="00577606" w:rsidR="00065A76" w:rsidTr="537D71EC" w14:paraId="38D96B5B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40" w:type="dxa"/>
            <w:tcMar/>
          </w:tcPr>
          <w:p w:rsidRPr="00577606" w:rsidR="00065A76" w:rsidP="537D71EC" w:rsidRDefault="00065A76" w14:paraId="453314E7" wp14:textId="77777777" wp14:noSpellErr="1">
            <w:pPr>
              <w:pStyle w:val="Tabela"/>
              <w:jc w:val="center"/>
              <w:rPr>
                <w:rFonts w:ascii="Arial" w:hAnsi="Arial" w:eastAsia="Arial" w:cs="Arial"/>
                <w:b w:val="1"/>
                <w:bCs w:val="1"/>
              </w:rPr>
            </w:pPr>
            <w:r w:rsidRPr="537D71EC" w:rsidR="00065A76">
              <w:rPr>
                <w:rFonts w:ascii="Arial" w:hAnsi="Arial" w:eastAsia="Arial" w:cs="Arial"/>
                <w:b w:val="1"/>
                <w:bCs w:val="1"/>
              </w:rPr>
              <w:t>Número</w:t>
            </w:r>
          </w:p>
        </w:tc>
        <w:tc>
          <w:tcPr>
            <w:tcW w:w="2295" w:type="dxa"/>
            <w:tcMar/>
          </w:tcPr>
          <w:p w:rsidRPr="00577606" w:rsidR="00065A76" w:rsidP="537D71EC" w:rsidRDefault="00065A76" w14:paraId="060AC683" wp14:textId="77777777" wp14:noSpellErr="1">
            <w:pPr>
              <w:pStyle w:val="Tabela"/>
              <w:jc w:val="center"/>
              <w:rPr>
                <w:rFonts w:ascii="Arial" w:hAnsi="Arial" w:eastAsia="Arial" w:cs="Arial"/>
                <w:b w:val="1"/>
                <w:bCs w:val="1"/>
              </w:rPr>
            </w:pPr>
            <w:r w:rsidRPr="537D71EC" w:rsidR="00065A76">
              <w:rPr>
                <w:rFonts w:ascii="Arial" w:hAnsi="Arial" w:eastAsia="Arial" w:cs="Arial"/>
                <w:b w:val="1"/>
                <w:bCs w:val="1"/>
              </w:rPr>
              <w:t>Nome</w:t>
            </w:r>
          </w:p>
        </w:tc>
        <w:tc>
          <w:tcPr>
            <w:tcW w:w="3405" w:type="dxa"/>
            <w:tcMar/>
          </w:tcPr>
          <w:p w:rsidRPr="00577606" w:rsidR="00065A76" w:rsidP="537D71EC" w:rsidRDefault="00065A76" w14:paraId="385590CA" wp14:textId="77777777" wp14:noSpellErr="1">
            <w:pPr>
              <w:pStyle w:val="Tabela"/>
              <w:jc w:val="center"/>
              <w:rPr>
                <w:rFonts w:ascii="Arial" w:hAnsi="Arial" w:eastAsia="Arial" w:cs="Arial"/>
                <w:b w:val="1"/>
                <w:bCs w:val="1"/>
              </w:rPr>
            </w:pPr>
            <w:r w:rsidRPr="537D71EC" w:rsidR="00065A76">
              <w:rPr>
                <w:rFonts w:ascii="Arial" w:hAnsi="Arial" w:eastAsia="Arial" w:cs="Arial"/>
                <w:b w:val="1"/>
                <w:bCs w:val="1"/>
              </w:rPr>
              <w:t>Ação</w:t>
            </w:r>
          </w:p>
        </w:tc>
        <w:tc>
          <w:tcPr>
            <w:tcW w:w="2350" w:type="dxa"/>
            <w:tcMar/>
          </w:tcPr>
          <w:p w:rsidRPr="00577606" w:rsidR="00065A76" w:rsidP="537D71EC" w:rsidRDefault="00065A76" w14:paraId="7D78E8A9" wp14:textId="77777777" wp14:noSpellErr="1">
            <w:pPr>
              <w:pStyle w:val="Tabela"/>
              <w:jc w:val="center"/>
              <w:rPr>
                <w:rFonts w:ascii="Arial" w:hAnsi="Arial" w:eastAsia="Arial" w:cs="Arial"/>
                <w:b w:val="1"/>
                <w:bCs w:val="1"/>
              </w:rPr>
            </w:pPr>
            <w:r w:rsidRPr="537D71EC" w:rsidR="00065A76">
              <w:rPr>
                <w:rFonts w:ascii="Arial" w:hAnsi="Arial" w:eastAsia="Arial" w:cs="Arial"/>
                <w:b w:val="1"/>
                <w:bCs w:val="1"/>
              </w:rPr>
              <w:t>Restrições</w:t>
            </w:r>
          </w:p>
        </w:tc>
      </w:tr>
      <w:tr xmlns:wp14="http://schemas.microsoft.com/office/word/2010/wordml" w:rsidRPr="00577606" w:rsidR="00EA7AD4" w:rsidTr="537D71EC" w14:paraId="562C75D1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40" w:type="dxa"/>
            <w:tcMar/>
          </w:tcPr>
          <w:p w:rsidRPr="00577606" w:rsidR="00EA7AD4" w:rsidP="537D71EC" w:rsidRDefault="00EA7AD4" w14:paraId="664355AD" wp14:textId="77777777" wp14:noSpellErr="1">
            <w:pPr>
              <w:pStyle w:val="Tabela"/>
              <w:numPr>
                <w:ilvl w:val="0"/>
                <w:numId w:val="17"/>
              </w:numPr>
              <w:rPr>
                <w:rFonts w:ascii="Arial" w:hAnsi="Arial" w:eastAsia="Arial" w:cs="Arial"/>
              </w:rPr>
            </w:pPr>
          </w:p>
        </w:tc>
        <w:tc>
          <w:tcPr>
            <w:tcW w:w="2295" w:type="dxa"/>
            <w:tcMar/>
          </w:tcPr>
          <w:p w:rsidRPr="00577606" w:rsidR="00EA7AD4" w:rsidP="537D71EC" w:rsidRDefault="00EA7AD4" w14:paraId="1A965116" wp14:textId="568BF513">
            <w:pPr>
              <w:pStyle w:val="Tabela"/>
              <w:rPr>
                <w:rFonts w:ascii="Arial" w:hAnsi="Arial" w:eastAsia="Arial" w:cs="Arial"/>
              </w:rPr>
            </w:pPr>
            <w:r w:rsidRPr="537D71EC" w:rsidR="31A449D4">
              <w:rPr>
                <w:rFonts w:ascii="Arial" w:hAnsi="Arial" w:eastAsia="Arial" w:cs="Arial"/>
              </w:rPr>
              <w:t>Cadastrar convênio</w:t>
            </w:r>
          </w:p>
        </w:tc>
        <w:tc>
          <w:tcPr>
            <w:tcW w:w="3405" w:type="dxa"/>
            <w:tcMar/>
          </w:tcPr>
          <w:p w:rsidRPr="00577606" w:rsidR="00EA7AD4" w:rsidP="537D71EC" w:rsidRDefault="00EA7AD4" w14:paraId="7DF4E37C" wp14:textId="6D3CC473">
            <w:pPr>
              <w:pStyle w:val="Tabela"/>
              <w:rPr>
                <w:rFonts w:ascii="Arial" w:hAnsi="Arial" w:eastAsia="Arial" w:cs="Arial"/>
              </w:rPr>
            </w:pPr>
            <w:r w:rsidRPr="537D71EC" w:rsidR="31A449D4">
              <w:rPr>
                <w:rFonts w:ascii="Arial" w:hAnsi="Arial" w:eastAsia="Arial" w:cs="Arial"/>
              </w:rPr>
              <w:t>Realiza cadastro do convênio</w:t>
            </w:r>
          </w:p>
        </w:tc>
        <w:tc>
          <w:tcPr>
            <w:tcW w:w="2350" w:type="dxa"/>
            <w:tcMar/>
          </w:tcPr>
          <w:p w:rsidRPr="00577606" w:rsidR="00EA7AD4" w:rsidP="537D71EC" w:rsidRDefault="00EA7AD4" w14:paraId="44FB30F8" wp14:textId="130C2CFE">
            <w:pPr>
              <w:pStyle w:val="Tabela"/>
              <w:rPr>
                <w:rFonts w:ascii="Arial" w:hAnsi="Arial" w:eastAsia="Arial" w:cs="Arial"/>
              </w:rPr>
            </w:pPr>
            <w:r w:rsidRPr="537D71EC" w:rsidR="336354AD">
              <w:rPr>
                <w:rFonts w:ascii="Arial" w:hAnsi="Arial" w:eastAsia="Arial" w:cs="Arial"/>
              </w:rPr>
              <w:t>Só pode ser clicado se todos os campos obrigatórios estiverem preenchidos</w:t>
            </w:r>
          </w:p>
        </w:tc>
      </w:tr>
    </w:tbl>
    <w:p xmlns:wp14="http://schemas.microsoft.com/office/word/2010/wordml" w:rsidRPr="00980576" w:rsidR="00FA5BCD" w:rsidP="537D71EC" w:rsidRDefault="00FA5BCD" w14:paraId="1FE2DD96" wp14:textId="77777777" wp14:noSpellErr="1">
      <w:pPr>
        <w:pStyle w:val="Ttulo5"/>
        <w:numPr>
          <w:ilvl w:val="0"/>
          <w:numId w:val="0"/>
        </w:numPr>
        <w:rPr>
          <w:rFonts w:ascii="Arial" w:hAnsi="Arial" w:eastAsia="Arial" w:cs="Arial"/>
          <w:b w:val="0"/>
          <w:bCs w:val="0"/>
          <w:highlight w:val="yellow"/>
        </w:rPr>
      </w:pPr>
    </w:p>
    <w:p w:rsidR="537D71EC" w:rsidP="537D71EC" w:rsidRDefault="537D71EC" w14:paraId="29AF4FF8" w14:textId="3BA0F7F2">
      <w:pPr>
        <w:pStyle w:val="Corpodetexto"/>
        <w:rPr>
          <w:highlight w:val="yellow"/>
        </w:rPr>
      </w:pPr>
    </w:p>
    <w:sectPr w:rsidRPr="00980576" w:rsidR="00FA5BCD">
      <w:headerReference w:type="even" r:id="rId7"/>
      <w:headerReference w:type="default" r:id="rId8"/>
      <w:footerReference w:type="even" r:id="rId9"/>
      <w:footerReference w:type="default" r:id="rId10"/>
      <w:pgSz w:w="11909" w:h="16834" w:orient="portrait" w:code="9"/>
      <w:pgMar w:top="1418" w:right="1797" w:bottom="1418" w:left="1797" w:header="709" w:footer="709" w:gutter="0"/>
      <w:cols w:space="720"/>
      <w:titlePg/>
      <w:headerReference w:type="first" r:id="R0a56c6ad80014f3b"/>
      <w:footerReference w:type="first" r:id="R0fe7aed1f9ba4ff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xmlns:wp14="http://schemas.microsoft.com/office/word/2010/wordml" w:rsidR="00A15FCA" w:rsidRDefault="00A15FCA" w14:paraId="27357532" wp14:textId="77777777">
      <w:r>
        <w:separator/>
      </w:r>
    </w:p>
  </w:endnote>
  <w:endnote w:type="continuationSeparator" w:id="0">
    <w:p xmlns:wp14="http://schemas.microsoft.com/office/word/2010/wordml" w:rsidR="00A15FCA" w:rsidRDefault="00A15FCA" w14:paraId="07F023C8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xmlns:wp14="http://schemas.microsoft.com/office/word/2010/wordml" w:rsidR="00E63E4A" w:rsidRDefault="00E63E4A" w14:paraId="28F4D5D3" wp14:textId="77777777">
    <w:pPr>
      <w:pStyle w:val="Rodap"/>
      <w:framePr w:wrap="around" w:hAnchor="margin" w:vAnchor="text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A06049">
      <w:rPr>
        <w:rStyle w:val="Nmerodepgina"/>
        <w:noProof/>
      </w:rPr>
      <w:t>2</w:t>
    </w:r>
    <w:r>
      <w:rPr>
        <w:rStyle w:val="Nmerodepgina"/>
      </w:rPr>
      <w:fldChar w:fldCharType="end"/>
    </w:r>
  </w:p>
  <w:p xmlns:wp14="http://schemas.microsoft.com/office/word/2010/wordml" w:rsidR="00E63E4A" w:rsidP="00F46CBE" w:rsidRDefault="00E63E4A" w14:paraId="187F57B8" wp14:textId="7777777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xmlns:wp14="http://schemas.microsoft.com/office/word/2010/wordml" w:rsidR="00E63E4A" w:rsidRDefault="00E63E4A" w14:paraId="62561044" wp14:textId="77777777">
    <w:pPr>
      <w:pStyle w:val="Rodap"/>
      <w:framePr w:wrap="around" w:hAnchor="margin" w:vAnchor="text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BB7121">
      <w:rPr>
        <w:rStyle w:val="Nmerodepgina"/>
        <w:noProof/>
      </w:rPr>
      <w:t>3</w:t>
    </w:r>
    <w:r>
      <w:rPr>
        <w:rStyle w:val="Nmerodepgina"/>
      </w:rPr>
      <w:fldChar w:fldCharType="end"/>
    </w:r>
  </w:p>
  <w:p xmlns:wp14="http://schemas.microsoft.com/office/word/2010/wordml" w:rsidR="00E63E4A" w:rsidRDefault="00E63E4A" w14:paraId="74869460" wp14:textId="77777777"/>
</w:ftr>
</file>

<file path=word/footer3.xml><?xml version="1.0" encoding="utf-8"?>
<w:ftr xmlns:w14="http://schemas.microsoft.com/office/word/2010/wordml" xmlns:w="http://schemas.openxmlformats.org/wordprocessingml/2006/main">
  <w:tbl>
    <w:tblPr>
      <w:tblStyle w:val="Tabe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770"/>
      <w:gridCol w:w="2770"/>
      <w:gridCol w:w="2770"/>
    </w:tblGrid>
    <w:tr w:rsidR="537D71EC" w:rsidTr="537D71EC" w14:paraId="269B51E6">
      <w:trPr>
        <w:trHeight w:val="300"/>
      </w:trPr>
      <w:tc>
        <w:tcPr>
          <w:tcW w:w="2770" w:type="dxa"/>
          <w:tcMar/>
        </w:tcPr>
        <w:p w:rsidR="537D71EC" w:rsidP="537D71EC" w:rsidRDefault="537D71EC" w14:paraId="2C4E046B" w14:textId="59A684A7">
          <w:pPr>
            <w:pStyle w:val="Cabealho"/>
            <w:bidi w:val="0"/>
            <w:ind w:left="-115"/>
            <w:jc w:val="left"/>
          </w:pPr>
        </w:p>
      </w:tc>
      <w:tc>
        <w:tcPr>
          <w:tcW w:w="2770" w:type="dxa"/>
          <w:tcMar/>
        </w:tcPr>
        <w:p w:rsidR="537D71EC" w:rsidP="537D71EC" w:rsidRDefault="537D71EC" w14:paraId="25C975D7" w14:textId="75B1528E">
          <w:pPr>
            <w:pStyle w:val="Cabealho"/>
            <w:bidi w:val="0"/>
            <w:jc w:val="center"/>
          </w:pPr>
        </w:p>
      </w:tc>
      <w:tc>
        <w:tcPr>
          <w:tcW w:w="2770" w:type="dxa"/>
          <w:tcMar/>
        </w:tcPr>
        <w:p w:rsidR="537D71EC" w:rsidP="537D71EC" w:rsidRDefault="537D71EC" w14:paraId="706071C1" w14:textId="16D88407">
          <w:pPr>
            <w:pStyle w:val="Cabealho"/>
            <w:bidi w:val="0"/>
            <w:ind w:right="-115"/>
            <w:jc w:val="right"/>
          </w:pPr>
        </w:p>
      </w:tc>
    </w:tr>
  </w:tbl>
  <w:p w:rsidR="537D71EC" w:rsidP="537D71EC" w:rsidRDefault="537D71EC" w14:paraId="23D0C31E" w14:textId="3BA9C048">
    <w:pPr>
      <w:pStyle w:val="Rodap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xmlns:wp14="http://schemas.microsoft.com/office/word/2010/wordml" w:rsidR="00A15FCA" w:rsidRDefault="00A15FCA" w14:paraId="4BDB5498" wp14:textId="77777777">
      <w:r>
        <w:separator/>
      </w:r>
    </w:p>
  </w:footnote>
  <w:footnote w:type="continuationSeparator" w:id="0">
    <w:p xmlns:wp14="http://schemas.microsoft.com/office/word/2010/wordml" w:rsidR="00A15FCA" w:rsidRDefault="00A15FCA" w14:paraId="2916C19D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537D71EC" w:rsidP="537D71EC" w:rsidRDefault="537D71EC" w14:paraId="2B1291DD" w14:textId="1F98BF49">
    <w:pPr>
      <w:pStyle w:val="Cabealho"/>
      <w:suppressLineNumbers w:val="0"/>
      <w:bidi w:val="0"/>
      <w:spacing w:before="0" w:beforeAutospacing="off" w:after="0" w:afterAutospacing="off" w:line="259" w:lineRule="auto"/>
      <w:ind w:left="0" w:right="0"/>
      <w:jc w:val="left"/>
    </w:pPr>
    <w:r w:rsidRPr="537D71EC" w:rsidR="537D71EC">
      <w:rPr>
        <w:sz w:val="24"/>
        <w:szCs w:val="24"/>
      </w:rPr>
      <w:t>Terapin</w:t>
    </w:r>
  </w:p>
  <w:p w:rsidR="537D71EC" w:rsidP="537D71EC" w:rsidRDefault="537D71EC" w14:paraId="5F8BC7C7" w14:textId="3D008C33">
    <w:pPr>
      <w:pStyle w:val="Cabealho"/>
      <w:suppressLineNumbers w:val="0"/>
      <w:bidi w:val="0"/>
      <w:spacing w:before="0" w:beforeAutospacing="off" w:after="0" w:afterAutospacing="off" w:line="259" w:lineRule="auto"/>
      <w:ind w:left="0" w:right="0"/>
      <w:jc w:val="left"/>
      <w:rPr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xmlns:wp14="http://schemas.microsoft.com/office/word/2010/wordml" w:rsidR="00E63E4A" w:rsidRDefault="00E63E4A" w14:paraId="3959E941" wp14:textId="77777777">
    <w:pPr>
      <w:pStyle w:val="Cabealho"/>
      <w:jc w:val="right"/>
    </w:pPr>
    <w:r w:rsidRPr="0077258D">
      <w:rPr>
        <w:sz w:val="24"/>
        <w:szCs w:val="24"/>
      </w:rPr>
      <w:t>Especificação dos Requisitos do Softwar</w:t>
    </w:r>
    <w:r>
      <w:t>e</w:t>
    </w:r>
  </w:p>
</w:hdr>
</file>

<file path=word/header3.xml><?xml version="1.0" encoding="utf-8"?>
<w:hdr xmlns:w14="http://schemas.microsoft.com/office/word/2010/wordml" xmlns:w="http://schemas.openxmlformats.org/wordprocessingml/2006/main">
  <w:tbl>
    <w:tblPr>
      <w:tblStyle w:val="Tabe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770"/>
      <w:gridCol w:w="2770"/>
      <w:gridCol w:w="2770"/>
    </w:tblGrid>
    <w:tr w:rsidR="537D71EC" w:rsidTr="537D71EC" w14:paraId="29B8CC13">
      <w:trPr>
        <w:trHeight w:val="300"/>
      </w:trPr>
      <w:tc>
        <w:tcPr>
          <w:tcW w:w="2770" w:type="dxa"/>
          <w:tcMar/>
        </w:tcPr>
        <w:p w:rsidR="537D71EC" w:rsidP="537D71EC" w:rsidRDefault="537D71EC" w14:paraId="54599121" w14:textId="6D785821">
          <w:pPr>
            <w:pStyle w:val="Cabealho"/>
            <w:bidi w:val="0"/>
            <w:ind w:left="-115"/>
            <w:jc w:val="left"/>
          </w:pPr>
        </w:p>
      </w:tc>
      <w:tc>
        <w:tcPr>
          <w:tcW w:w="2770" w:type="dxa"/>
          <w:tcMar/>
        </w:tcPr>
        <w:p w:rsidR="537D71EC" w:rsidP="537D71EC" w:rsidRDefault="537D71EC" w14:paraId="7DF56146" w14:textId="2D061EC6">
          <w:pPr>
            <w:pStyle w:val="Cabealho"/>
            <w:bidi w:val="0"/>
            <w:jc w:val="center"/>
          </w:pPr>
        </w:p>
      </w:tc>
      <w:tc>
        <w:tcPr>
          <w:tcW w:w="2770" w:type="dxa"/>
          <w:tcMar/>
        </w:tcPr>
        <w:p w:rsidR="537D71EC" w:rsidP="537D71EC" w:rsidRDefault="537D71EC" w14:paraId="12FFE5C4" w14:textId="22C22CDD">
          <w:pPr>
            <w:pStyle w:val="Cabealho"/>
            <w:bidi w:val="0"/>
            <w:ind w:right="-115"/>
            <w:jc w:val="right"/>
          </w:pPr>
        </w:p>
      </w:tc>
    </w:tr>
  </w:tbl>
  <w:p w:rsidR="537D71EC" w:rsidP="537D71EC" w:rsidRDefault="537D71EC" w14:paraId="04ABA040" w14:textId="6A218DAE">
    <w:pPr>
      <w:pStyle w:val="Cabealho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4F9EBD7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hint="default" w:ascii="Symbol" w:hAnsi="Symbol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hint="default" w:ascii="Symbol" w:hAnsi="Symbol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hint="default" w:ascii="Courier New" w:hAnsi="Courier New" w:cs="Courier New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hint="default" w:ascii="Wingdings" w:hAnsi="Wingdings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hint="default" w:ascii="Wingdings" w:hAnsi="Wingdings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hint="default" w:ascii="Symbol" w:hAnsi="Symbol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hint="default" w:ascii="Courier New" w:hAnsi="Courier New" w:cs="Courier New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hint="default" w:ascii="Wingdings" w:hAnsi="Wingdings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hint="default" w:ascii="Wingdings" w:hAnsi="Wingdings"/>
      </w:rPr>
    </w:lvl>
  </w:abstractNum>
  <w:abstractNum w:abstractNumId="1" w15:restartNumberingAfterBreak="0">
    <w:nsid w:val="00F61D7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3145281"/>
    <w:multiLevelType w:val="hybridMultilevel"/>
    <w:tmpl w:val="BF7A52F2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D21D5F"/>
    <w:multiLevelType w:val="hybridMultilevel"/>
    <w:tmpl w:val="B3F8C6B4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006DC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60B0F8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07434483"/>
    <w:multiLevelType w:val="hybridMultilevel"/>
    <w:tmpl w:val="185E490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7DB08BB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8" w15:restartNumberingAfterBreak="0">
    <w:nsid w:val="0841601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09C919B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0A10478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BFA27E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0CA846FE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3" w15:restartNumberingAfterBreak="0">
    <w:nsid w:val="0E7C58ED"/>
    <w:multiLevelType w:val="hybridMultilevel"/>
    <w:tmpl w:val="19BED146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F212223"/>
    <w:multiLevelType w:val="hybridMultilevel"/>
    <w:tmpl w:val="19BED146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043100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106D5E7A"/>
    <w:multiLevelType w:val="hybridMultilevel"/>
    <w:tmpl w:val="96C47862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3C92D1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167C364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16FF57E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18215EA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1AC65B58"/>
    <w:multiLevelType w:val="multilevel"/>
    <w:tmpl w:val="0ACE05B8"/>
    <w:lvl w:ilvl="0">
      <w:start w:val="1"/>
      <w:numFmt w:val="decimal"/>
      <w:pStyle w:val="ndice3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ndice4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pStyle w:val="ndice5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2" w15:restartNumberingAfterBreak="0">
    <w:nsid w:val="1CF9377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1D550F0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2052349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207C677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23897952"/>
    <w:multiLevelType w:val="hybridMultilevel"/>
    <w:tmpl w:val="1F30D7F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54862CB"/>
    <w:multiLevelType w:val="hybridMultilevel"/>
    <w:tmpl w:val="19BED146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64725E4"/>
    <w:multiLevelType w:val="hybridMultilevel"/>
    <w:tmpl w:val="1F30D7F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6D154B6"/>
    <w:multiLevelType w:val="hybridMultilevel"/>
    <w:tmpl w:val="354E6898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835227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28864F84"/>
    <w:multiLevelType w:val="hybridMultilevel"/>
    <w:tmpl w:val="777C329A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A40031D"/>
    <w:multiLevelType w:val="hybridMultilevel"/>
    <w:tmpl w:val="1F30D7F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A5C34F6"/>
    <w:multiLevelType w:val="hybridMultilevel"/>
    <w:tmpl w:val="0D12AB54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2AA074D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2AA2506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2AE72064"/>
    <w:multiLevelType w:val="hybridMultilevel"/>
    <w:tmpl w:val="B70CC674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2CAC794A"/>
    <w:multiLevelType w:val="hybridMultilevel"/>
    <w:tmpl w:val="264E0C78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2DB77DA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2EE241E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2F6B50E2"/>
    <w:multiLevelType w:val="hybridMultilevel"/>
    <w:tmpl w:val="19BED146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04164E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31C45BC4"/>
    <w:multiLevelType w:val="hybridMultilevel"/>
    <w:tmpl w:val="19BED146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335757D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352876F1"/>
    <w:multiLevelType w:val="hybridMultilevel"/>
    <w:tmpl w:val="A4108360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36B86867"/>
    <w:multiLevelType w:val="hybridMultilevel"/>
    <w:tmpl w:val="19BED146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372D76A5"/>
    <w:multiLevelType w:val="hybridMultilevel"/>
    <w:tmpl w:val="19BED146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378E71F6"/>
    <w:multiLevelType w:val="hybridMultilevel"/>
    <w:tmpl w:val="1F30D7F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37F0358C"/>
    <w:multiLevelType w:val="hybridMultilevel"/>
    <w:tmpl w:val="1F30D7F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38F5469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0" w15:restartNumberingAfterBreak="0">
    <w:nsid w:val="3AEC2FBB"/>
    <w:multiLevelType w:val="hybridMultilevel"/>
    <w:tmpl w:val="B5005092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3AED54CA"/>
    <w:multiLevelType w:val="hybridMultilevel"/>
    <w:tmpl w:val="16307072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3E44799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3" w15:restartNumberingAfterBreak="0">
    <w:nsid w:val="3EB972DB"/>
    <w:multiLevelType w:val="hybridMultilevel"/>
    <w:tmpl w:val="F5D6D994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3F9578F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5" w15:restartNumberingAfterBreak="0">
    <w:nsid w:val="3FE748D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6" w15:restartNumberingAfterBreak="0">
    <w:nsid w:val="4036060C"/>
    <w:multiLevelType w:val="hybridMultilevel"/>
    <w:tmpl w:val="6330A60A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409C6363"/>
    <w:multiLevelType w:val="hybridMultilevel"/>
    <w:tmpl w:val="6330A60A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42C366D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9" w15:restartNumberingAfterBreak="0">
    <w:nsid w:val="42C83707"/>
    <w:multiLevelType w:val="hybridMultilevel"/>
    <w:tmpl w:val="5A7C9CC4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0" w15:restartNumberingAfterBreak="0">
    <w:nsid w:val="432D4CF3"/>
    <w:multiLevelType w:val="singleLevel"/>
    <w:tmpl w:val="E5382C20"/>
    <w:lvl w:ilvl="0">
      <w:start w:val="1"/>
      <w:numFmt w:val="bullet"/>
      <w:pStyle w:val="Listacommarcas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61" w15:restartNumberingAfterBreak="0">
    <w:nsid w:val="435D779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2" w15:restartNumberingAfterBreak="0">
    <w:nsid w:val="43636CC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3" w15:restartNumberingAfterBreak="0">
    <w:nsid w:val="462C5872"/>
    <w:multiLevelType w:val="hybridMultilevel"/>
    <w:tmpl w:val="BBF898F2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4AC53EF1"/>
    <w:multiLevelType w:val="hybridMultilevel"/>
    <w:tmpl w:val="F5D6D994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4CAB7CF6"/>
    <w:multiLevelType w:val="hybridMultilevel"/>
    <w:tmpl w:val="8514E944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4DFB66E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7" w15:restartNumberingAfterBreak="0">
    <w:nsid w:val="4EFF51D1"/>
    <w:multiLevelType w:val="hybridMultilevel"/>
    <w:tmpl w:val="7EFC1EB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506D28F1"/>
    <w:multiLevelType w:val="hybridMultilevel"/>
    <w:tmpl w:val="1F30D7F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50796CBB"/>
    <w:multiLevelType w:val="hybridMultilevel"/>
    <w:tmpl w:val="1F30D7F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50800A8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1" w15:restartNumberingAfterBreak="0">
    <w:nsid w:val="51D7628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2" w15:restartNumberingAfterBreak="0">
    <w:nsid w:val="5457495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3" w15:restartNumberingAfterBreak="0">
    <w:nsid w:val="56C3414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4" w15:restartNumberingAfterBreak="0">
    <w:nsid w:val="57563E4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5" w15:restartNumberingAfterBreak="0">
    <w:nsid w:val="57CC6867"/>
    <w:multiLevelType w:val="hybridMultilevel"/>
    <w:tmpl w:val="F424AF9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6" w15:restartNumberingAfterBreak="0">
    <w:nsid w:val="596A128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7" w15:restartNumberingAfterBreak="0">
    <w:nsid w:val="5C852464"/>
    <w:multiLevelType w:val="hybridMultilevel"/>
    <w:tmpl w:val="A0DA4772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5CEB5FB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9" w15:restartNumberingAfterBreak="0">
    <w:nsid w:val="5D0D00D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0" w15:restartNumberingAfterBreak="0">
    <w:nsid w:val="5D4F74A8"/>
    <w:multiLevelType w:val="hybridMultilevel"/>
    <w:tmpl w:val="1F30D7F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5F766FD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2" w15:restartNumberingAfterBreak="0">
    <w:nsid w:val="61665DF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3" w15:restartNumberingAfterBreak="0">
    <w:nsid w:val="631B3E2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4" w15:restartNumberingAfterBreak="0">
    <w:nsid w:val="6470776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5" w15:restartNumberingAfterBreak="0">
    <w:nsid w:val="6623109C"/>
    <w:multiLevelType w:val="hybridMultilevel"/>
    <w:tmpl w:val="264E0C78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66DF3C7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7" w15:restartNumberingAfterBreak="0">
    <w:nsid w:val="6B6963FD"/>
    <w:multiLevelType w:val="hybridMultilevel"/>
    <w:tmpl w:val="7EFC1EB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6CB7701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9" w15:restartNumberingAfterBreak="0">
    <w:nsid w:val="6CE435AB"/>
    <w:multiLevelType w:val="multilevel"/>
    <w:tmpl w:val="BF2C6C58"/>
    <w:lvl w:ilvl="0">
      <w:start w:val="1"/>
      <w:numFmt w:val="decimal"/>
      <w:suff w:val="space"/>
      <w:lvlText w:val="%1."/>
      <w:lvlJc w:val="left"/>
      <w:pPr>
        <w:ind w:left="360" w:hanging="3"/>
      </w:pPr>
    </w:lvl>
    <w:lvl w:ilvl="1">
      <w:start w:val="1"/>
      <w:numFmt w:val="decimal"/>
      <w:suff w:val="space"/>
      <w:lvlText w:val="%1.%2."/>
      <w:lvlJc w:val="left"/>
      <w:pPr>
        <w:ind w:left="680" w:firstLine="0"/>
      </w:pPr>
    </w:lvl>
    <w:lvl w:ilvl="2">
      <w:start w:val="1"/>
      <w:numFmt w:val="decimal"/>
      <w:suff w:val="space"/>
      <w:lvlText w:val="%1.%2.%3."/>
      <w:lvlJc w:val="left"/>
      <w:pPr>
        <w:ind w:left="680" w:firstLine="397"/>
      </w:pPr>
    </w:lvl>
    <w:lvl w:ilvl="3">
      <w:start w:val="1"/>
      <w:numFmt w:val="decimal"/>
      <w:pStyle w:val="Subttulo"/>
      <w:suff w:val="space"/>
      <w:lvlText w:val="%1.%2.%3.%4."/>
      <w:lvlJc w:val="left"/>
      <w:pPr>
        <w:ind w:left="1440" w:hanging="22"/>
      </w:pPr>
    </w:lvl>
    <w:lvl w:ilvl="4">
      <w:start w:val="1"/>
      <w:numFmt w:val="decimal"/>
      <w:pStyle w:val="Autor"/>
      <w:suff w:val="space"/>
      <w:lvlText w:val="%1.%2.%3.%4.%5."/>
      <w:lvlJc w:val="left"/>
      <w:pPr>
        <w:ind w:left="1800" w:hanging="42"/>
      </w:pPr>
    </w:lvl>
    <w:lvl w:ilvl="5">
      <w:start w:val="1"/>
      <w:numFmt w:val="decimal"/>
      <w:lvlText w:val="%1.%2.%3.%4.%5.%6."/>
      <w:lvlJc w:val="left"/>
      <w:pPr>
        <w:tabs>
          <w:tab w:val="num" w:pos="3178"/>
        </w:tabs>
        <w:ind w:left="2160" w:hanging="62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0" w15:restartNumberingAfterBreak="0">
    <w:nsid w:val="6DF815A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1" w15:restartNumberingAfterBreak="0">
    <w:nsid w:val="6F0B464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2" w15:restartNumberingAfterBreak="0">
    <w:nsid w:val="6FE62668"/>
    <w:multiLevelType w:val="hybridMultilevel"/>
    <w:tmpl w:val="5DF2628A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711D3EDB"/>
    <w:multiLevelType w:val="hybridMultilevel"/>
    <w:tmpl w:val="1F30D7F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73E901F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5" w15:restartNumberingAfterBreak="0">
    <w:nsid w:val="74E00CB0"/>
    <w:multiLevelType w:val="multilevel"/>
    <w:tmpl w:val="DC2AB3A2"/>
    <w:lvl w:ilvl="0">
      <w:start w:val="1"/>
      <w:numFmt w:val="none"/>
      <w:pStyle w:val="Ttulo1"/>
      <w:lvlText w:val="%1"/>
      <w:lvlJc w:val="center"/>
      <w:pPr>
        <w:tabs>
          <w:tab w:val="num" w:pos="648"/>
        </w:tabs>
        <w:ind w:left="284" w:firstLine="4"/>
      </w:pPr>
    </w:lvl>
    <w:lvl w:ilvl="1">
      <w:start w:val="1"/>
      <w:numFmt w:val="decimal"/>
      <w:pStyle w:val="Ttulo2"/>
      <w:lvlText w:val="%1%2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pStyle w:val="Ttulo3"/>
      <w:lvlText w:val="%1%2.%3"/>
      <w:lvlJc w:val="left"/>
      <w:pPr>
        <w:tabs>
          <w:tab w:val="num" w:pos="720"/>
        </w:tabs>
        <w:ind w:left="567" w:hanging="567"/>
      </w:pPr>
    </w:lvl>
    <w:lvl w:ilvl="3">
      <w:start w:val="1"/>
      <w:numFmt w:val="decimal"/>
      <w:pStyle w:val="Ttulo4"/>
      <w:lvlText w:val="%1%2.%3.%4"/>
      <w:lvlJc w:val="left"/>
      <w:pPr>
        <w:tabs>
          <w:tab w:val="num" w:pos="1080"/>
        </w:tabs>
        <w:ind w:left="567" w:hanging="567"/>
      </w:pPr>
    </w:lvl>
    <w:lvl w:ilvl="4">
      <w:start w:val="1"/>
      <w:numFmt w:val="decimal"/>
      <w:pStyle w:val="Ttulo5"/>
      <w:lvlText w:val="%1%2.%3.%4.%5"/>
      <w:lvlJc w:val="left"/>
      <w:pPr>
        <w:tabs>
          <w:tab w:val="num" w:pos="1440"/>
        </w:tabs>
        <w:ind w:left="1008" w:hanging="1008"/>
      </w:pPr>
    </w:lvl>
    <w:lvl w:ilvl="5">
      <w:start w:val="1"/>
      <w:numFmt w:val="decimal"/>
      <w:pStyle w:val="Ttulo6"/>
      <w:lvlText w:val="%6."/>
      <w:lvlJc w:val="left"/>
      <w:pPr>
        <w:ind w:left="360" w:hanging="360"/>
      </w:pPr>
    </w:lvl>
    <w:lvl w:ilvl="6">
      <w:start w:val="1"/>
      <w:numFmt w:val="decimal"/>
      <w:pStyle w:val="Ttulo7"/>
      <w:lvlText w:val="%1%2.%3.%4.%5.%6.%7"/>
      <w:lvlJc w:val="left"/>
      <w:pPr>
        <w:tabs>
          <w:tab w:val="num" w:pos="2160"/>
        </w:tabs>
        <w:ind w:left="1296" w:hanging="1296"/>
      </w:pPr>
    </w:lvl>
    <w:lvl w:ilvl="7">
      <w:start w:val="1"/>
      <w:numFmt w:val="decimal"/>
      <w:pStyle w:val="Ttulo8"/>
      <w:lvlText w:val="%1%2.%3.%4.%5.%6.%7.%8"/>
      <w:lvlJc w:val="left"/>
      <w:pPr>
        <w:tabs>
          <w:tab w:val="num" w:pos="2520"/>
        </w:tabs>
        <w:ind w:left="1440" w:hanging="1440"/>
      </w:pPr>
    </w:lvl>
    <w:lvl w:ilvl="8">
      <w:start w:val="1"/>
      <w:numFmt w:val="decimal"/>
      <w:pStyle w:val="Ttulo9"/>
      <w:lvlText w:val="%1%2.%3.%4.%5.%6.%7.%8.%9"/>
      <w:lvlJc w:val="left"/>
      <w:pPr>
        <w:tabs>
          <w:tab w:val="num" w:pos="2520"/>
        </w:tabs>
        <w:ind w:left="1584" w:hanging="1584"/>
      </w:pPr>
    </w:lvl>
  </w:abstractNum>
  <w:abstractNum w:abstractNumId="96" w15:restartNumberingAfterBreak="0">
    <w:nsid w:val="756161E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7" w15:restartNumberingAfterBreak="0">
    <w:nsid w:val="76A15D8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8" w15:restartNumberingAfterBreak="0">
    <w:nsid w:val="784549C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9" w15:restartNumberingAfterBreak="0">
    <w:nsid w:val="784A6F6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0" w15:restartNumberingAfterBreak="0">
    <w:nsid w:val="78F6400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1" w15:restartNumberingAfterBreak="0">
    <w:nsid w:val="7BB6481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2" w15:restartNumberingAfterBreak="0">
    <w:nsid w:val="7CD663C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3" w15:restartNumberingAfterBreak="0">
    <w:nsid w:val="7DEB7B9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4" w15:restartNumberingAfterBreak="0">
    <w:nsid w:val="7ECA6C7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5" w15:restartNumberingAfterBreak="0">
    <w:nsid w:val="7EFB3C2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6" w15:restartNumberingAfterBreak="0">
    <w:nsid w:val="7FB06524"/>
    <w:multiLevelType w:val="hybridMultilevel"/>
    <w:tmpl w:val="19BED146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0214453">
    <w:abstractNumId w:val="95"/>
  </w:num>
  <w:num w:numId="2" w16cid:durableId="88353603">
    <w:abstractNumId w:val="89"/>
  </w:num>
  <w:num w:numId="3" w16cid:durableId="1578200640">
    <w:abstractNumId w:val="21"/>
  </w:num>
  <w:num w:numId="4" w16cid:durableId="1663847564">
    <w:abstractNumId w:val="60"/>
  </w:num>
  <w:num w:numId="5" w16cid:durableId="1294408437">
    <w:abstractNumId w:val="93"/>
  </w:num>
  <w:num w:numId="6" w16cid:durableId="1813400183">
    <w:abstractNumId w:val="16"/>
  </w:num>
  <w:num w:numId="7" w16cid:durableId="14382868">
    <w:abstractNumId w:val="36"/>
  </w:num>
  <w:num w:numId="8" w16cid:durableId="2138988541">
    <w:abstractNumId w:val="29"/>
  </w:num>
  <w:num w:numId="9" w16cid:durableId="744914385">
    <w:abstractNumId w:val="92"/>
  </w:num>
  <w:num w:numId="10" w16cid:durableId="383647781">
    <w:abstractNumId w:val="3"/>
  </w:num>
  <w:num w:numId="11" w16cid:durableId="696807622">
    <w:abstractNumId w:val="37"/>
  </w:num>
  <w:num w:numId="12" w16cid:durableId="797455796">
    <w:abstractNumId w:val="85"/>
  </w:num>
  <w:num w:numId="13" w16cid:durableId="1937664957">
    <w:abstractNumId w:val="87"/>
  </w:num>
  <w:num w:numId="14" w16cid:durableId="14774608">
    <w:abstractNumId w:val="67"/>
  </w:num>
  <w:num w:numId="15" w16cid:durableId="1795366565">
    <w:abstractNumId w:val="63"/>
  </w:num>
  <w:num w:numId="16" w16cid:durableId="1533835898">
    <w:abstractNumId w:val="50"/>
  </w:num>
  <w:num w:numId="17" w16cid:durableId="1961300134">
    <w:abstractNumId w:val="33"/>
  </w:num>
  <w:num w:numId="18" w16cid:durableId="1393043642">
    <w:abstractNumId w:val="56"/>
  </w:num>
  <w:num w:numId="19" w16cid:durableId="818038183">
    <w:abstractNumId w:val="53"/>
  </w:num>
  <w:num w:numId="20" w16cid:durableId="1704751303">
    <w:abstractNumId w:val="65"/>
  </w:num>
  <w:num w:numId="21" w16cid:durableId="1318605909">
    <w:abstractNumId w:val="31"/>
  </w:num>
  <w:num w:numId="22" w16cid:durableId="2026007674">
    <w:abstractNumId w:val="44"/>
  </w:num>
  <w:num w:numId="23" w16cid:durableId="1099063413">
    <w:abstractNumId w:val="69"/>
  </w:num>
  <w:num w:numId="24" w16cid:durableId="1094012617">
    <w:abstractNumId w:val="45"/>
  </w:num>
  <w:num w:numId="25" w16cid:durableId="1020863097">
    <w:abstractNumId w:val="47"/>
  </w:num>
  <w:num w:numId="26" w16cid:durableId="673992797">
    <w:abstractNumId w:val="106"/>
  </w:num>
  <w:num w:numId="27" w16cid:durableId="936014703">
    <w:abstractNumId w:val="68"/>
  </w:num>
  <w:num w:numId="28" w16cid:durableId="929775014">
    <w:abstractNumId w:val="46"/>
  </w:num>
  <w:num w:numId="29" w16cid:durableId="1430543373">
    <w:abstractNumId w:val="26"/>
  </w:num>
  <w:num w:numId="30" w16cid:durableId="810948307">
    <w:abstractNumId w:val="13"/>
  </w:num>
  <w:num w:numId="31" w16cid:durableId="1553420097">
    <w:abstractNumId w:val="80"/>
  </w:num>
  <w:num w:numId="32" w16cid:durableId="770857298">
    <w:abstractNumId w:val="40"/>
  </w:num>
  <w:num w:numId="33" w16cid:durableId="1711874801">
    <w:abstractNumId w:val="59"/>
  </w:num>
  <w:num w:numId="34" w16cid:durableId="543249864">
    <w:abstractNumId w:val="75"/>
  </w:num>
  <w:num w:numId="35" w16cid:durableId="528298901">
    <w:abstractNumId w:val="97"/>
  </w:num>
  <w:num w:numId="36" w16cid:durableId="454256702">
    <w:abstractNumId w:val="39"/>
  </w:num>
  <w:num w:numId="37" w16cid:durableId="1591086608">
    <w:abstractNumId w:val="52"/>
  </w:num>
  <w:num w:numId="38" w16cid:durableId="733889096">
    <w:abstractNumId w:val="23"/>
  </w:num>
  <w:num w:numId="39" w16cid:durableId="324169980">
    <w:abstractNumId w:val="25"/>
  </w:num>
  <w:num w:numId="40" w16cid:durableId="929046725">
    <w:abstractNumId w:val="49"/>
  </w:num>
  <w:num w:numId="41" w16cid:durableId="1425224049">
    <w:abstractNumId w:val="55"/>
  </w:num>
  <w:num w:numId="42" w16cid:durableId="39404833">
    <w:abstractNumId w:val="86"/>
  </w:num>
  <w:num w:numId="43" w16cid:durableId="1041517542">
    <w:abstractNumId w:val="17"/>
  </w:num>
  <w:num w:numId="44" w16cid:durableId="1853840544">
    <w:abstractNumId w:val="9"/>
  </w:num>
  <w:num w:numId="45" w16cid:durableId="1060522495">
    <w:abstractNumId w:val="19"/>
  </w:num>
  <w:num w:numId="46" w16cid:durableId="1922136880">
    <w:abstractNumId w:val="105"/>
  </w:num>
  <w:num w:numId="47" w16cid:durableId="734547483">
    <w:abstractNumId w:val="8"/>
  </w:num>
  <w:num w:numId="48" w16cid:durableId="848449266">
    <w:abstractNumId w:val="94"/>
  </w:num>
  <w:num w:numId="49" w16cid:durableId="1508984750">
    <w:abstractNumId w:val="38"/>
  </w:num>
  <w:num w:numId="50" w16cid:durableId="596837391">
    <w:abstractNumId w:val="99"/>
  </w:num>
  <w:num w:numId="51" w16cid:durableId="1857377921">
    <w:abstractNumId w:val="11"/>
  </w:num>
  <w:num w:numId="52" w16cid:durableId="1388263727">
    <w:abstractNumId w:val="24"/>
  </w:num>
  <w:num w:numId="53" w16cid:durableId="237206616">
    <w:abstractNumId w:val="103"/>
  </w:num>
  <w:num w:numId="54" w16cid:durableId="293289111">
    <w:abstractNumId w:val="20"/>
  </w:num>
  <w:num w:numId="55" w16cid:durableId="842937260">
    <w:abstractNumId w:val="57"/>
  </w:num>
  <w:num w:numId="56" w16cid:durableId="106047963">
    <w:abstractNumId w:val="64"/>
  </w:num>
  <w:num w:numId="57" w16cid:durableId="1844054308">
    <w:abstractNumId w:val="2"/>
  </w:num>
  <w:num w:numId="58" w16cid:durableId="1554074456">
    <w:abstractNumId w:val="51"/>
  </w:num>
  <w:num w:numId="59" w16cid:durableId="595481893">
    <w:abstractNumId w:val="76"/>
  </w:num>
  <w:num w:numId="60" w16cid:durableId="703752272">
    <w:abstractNumId w:val="15"/>
  </w:num>
  <w:num w:numId="61" w16cid:durableId="397367773">
    <w:abstractNumId w:val="101"/>
  </w:num>
  <w:num w:numId="62" w16cid:durableId="1014763082">
    <w:abstractNumId w:val="41"/>
  </w:num>
  <w:num w:numId="63" w16cid:durableId="1294140514">
    <w:abstractNumId w:val="66"/>
  </w:num>
  <w:num w:numId="64" w16cid:durableId="1279410856">
    <w:abstractNumId w:val="35"/>
  </w:num>
  <w:num w:numId="65" w16cid:durableId="1712415026">
    <w:abstractNumId w:val="5"/>
  </w:num>
  <w:num w:numId="66" w16cid:durableId="113526023">
    <w:abstractNumId w:val="79"/>
  </w:num>
  <w:num w:numId="67" w16cid:durableId="1703945410">
    <w:abstractNumId w:val="1"/>
  </w:num>
  <w:num w:numId="68" w16cid:durableId="1664119873">
    <w:abstractNumId w:val="62"/>
  </w:num>
  <w:num w:numId="69" w16cid:durableId="759520603">
    <w:abstractNumId w:val="72"/>
  </w:num>
  <w:num w:numId="70" w16cid:durableId="590893139">
    <w:abstractNumId w:val="30"/>
  </w:num>
  <w:num w:numId="71" w16cid:durableId="976954253">
    <w:abstractNumId w:val="58"/>
  </w:num>
  <w:num w:numId="72" w16cid:durableId="436022861">
    <w:abstractNumId w:val="88"/>
  </w:num>
  <w:num w:numId="73" w16cid:durableId="1837963578">
    <w:abstractNumId w:val="83"/>
  </w:num>
  <w:num w:numId="74" w16cid:durableId="147865203">
    <w:abstractNumId w:val="81"/>
  </w:num>
  <w:num w:numId="75" w16cid:durableId="1918978820">
    <w:abstractNumId w:val="73"/>
  </w:num>
  <w:num w:numId="76" w16cid:durableId="314532237">
    <w:abstractNumId w:val="98"/>
  </w:num>
  <w:num w:numId="77" w16cid:durableId="397098387">
    <w:abstractNumId w:val="70"/>
  </w:num>
  <w:num w:numId="78" w16cid:durableId="1665232495">
    <w:abstractNumId w:val="96"/>
  </w:num>
  <w:num w:numId="79" w16cid:durableId="1659261044">
    <w:abstractNumId w:val="100"/>
  </w:num>
  <w:num w:numId="80" w16cid:durableId="730538801">
    <w:abstractNumId w:val="82"/>
  </w:num>
  <w:num w:numId="81" w16cid:durableId="1394161089">
    <w:abstractNumId w:val="10"/>
  </w:num>
  <w:num w:numId="82" w16cid:durableId="1587686674">
    <w:abstractNumId w:val="102"/>
  </w:num>
  <w:num w:numId="83" w16cid:durableId="1220481444">
    <w:abstractNumId w:val="54"/>
  </w:num>
  <w:num w:numId="84" w16cid:durableId="40446895">
    <w:abstractNumId w:val="84"/>
  </w:num>
  <w:num w:numId="85" w16cid:durableId="509612682">
    <w:abstractNumId w:val="74"/>
  </w:num>
  <w:num w:numId="86" w16cid:durableId="1677269343">
    <w:abstractNumId w:val="91"/>
  </w:num>
  <w:num w:numId="87" w16cid:durableId="199436062">
    <w:abstractNumId w:val="61"/>
  </w:num>
  <w:num w:numId="88" w16cid:durableId="1941447816">
    <w:abstractNumId w:val="71"/>
  </w:num>
  <w:num w:numId="89" w16cid:durableId="680013894">
    <w:abstractNumId w:val="22"/>
  </w:num>
  <w:num w:numId="90" w16cid:durableId="999626181">
    <w:abstractNumId w:val="6"/>
  </w:num>
  <w:num w:numId="91" w16cid:durableId="1352561225">
    <w:abstractNumId w:val="77"/>
  </w:num>
  <w:num w:numId="92" w16cid:durableId="551161551">
    <w:abstractNumId w:val="28"/>
  </w:num>
  <w:num w:numId="93" w16cid:durableId="1560164671">
    <w:abstractNumId w:val="14"/>
  </w:num>
  <w:num w:numId="94" w16cid:durableId="1758751779">
    <w:abstractNumId w:val="32"/>
  </w:num>
  <w:num w:numId="95" w16cid:durableId="1530608812">
    <w:abstractNumId w:val="27"/>
  </w:num>
  <w:num w:numId="96" w16cid:durableId="1697190080">
    <w:abstractNumId w:val="43"/>
  </w:num>
  <w:num w:numId="97" w16cid:durableId="1226454048">
    <w:abstractNumId w:val="4"/>
  </w:num>
  <w:num w:numId="98" w16cid:durableId="1557276970">
    <w:abstractNumId w:val="18"/>
  </w:num>
  <w:num w:numId="99" w16cid:durableId="1654605183">
    <w:abstractNumId w:val="90"/>
  </w:num>
  <w:num w:numId="100" w16cid:durableId="1530339922">
    <w:abstractNumId w:val="78"/>
  </w:num>
  <w:num w:numId="101" w16cid:durableId="1824002079">
    <w:abstractNumId w:val="34"/>
  </w:num>
  <w:num w:numId="102" w16cid:durableId="565187691">
    <w:abstractNumId w:val="104"/>
  </w:num>
  <w:num w:numId="103" w16cid:durableId="308170673">
    <w:abstractNumId w:val="48"/>
  </w:num>
  <w:num w:numId="104" w16cid:durableId="1914386994">
    <w:abstractNumId w:val="42"/>
  </w:num>
  <w:num w:numId="105" w16cid:durableId="1591693262">
    <w:abstractNumId w:val="7"/>
  </w:num>
  <w:num w:numId="106" w16cid:durableId="1681464304">
    <w:abstractNumId w:val="12"/>
  </w:num>
  <w:num w:numId="107" w16cid:durableId="1872985358">
    <w:abstractNumId w:val="0"/>
  </w:num>
  <w:num w:numId="108" w16cid:durableId="1501655429">
    <w:abstractNumId w:val="95"/>
  </w:num>
  <w:numIdMacAtCleanup w:val="99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150"/>
  <w:embedSystemFonts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evenAndOddHeader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B71"/>
    <w:rsid w:val="0000073A"/>
    <w:rsid w:val="00000A43"/>
    <w:rsid w:val="0000138D"/>
    <w:rsid w:val="0000275E"/>
    <w:rsid w:val="00006434"/>
    <w:rsid w:val="0000779A"/>
    <w:rsid w:val="00010CA4"/>
    <w:rsid w:val="00010F08"/>
    <w:rsid w:val="00012D8E"/>
    <w:rsid w:val="00013A98"/>
    <w:rsid w:val="0001723D"/>
    <w:rsid w:val="0002380C"/>
    <w:rsid w:val="00031560"/>
    <w:rsid w:val="00035593"/>
    <w:rsid w:val="0003582B"/>
    <w:rsid w:val="00035A63"/>
    <w:rsid w:val="000417F0"/>
    <w:rsid w:val="00041C20"/>
    <w:rsid w:val="00043594"/>
    <w:rsid w:val="000436B6"/>
    <w:rsid w:val="00044A58"/>
    <w:rsid w:val="00046864"/>
    <w:rsid w:val="00047707"/>
    <w:rsid w:val="00050FD0"/>
    <w:rsid w:val="00051417"/>
    <w:rsid w:val="00053FAF"/>
    <w:rsid w:val="000549BA"/>
    <w:rsid w:val="00055301"/>
    <w:rsid w:val="00055A1F"/>
    <w:rsid w:val="000606B6"/>
    <w:rsid w:val="00060DD6"/>
    <w:rsid w:val="00060FE1"/>
    <w:rsid w:val="00063116"/>
    <w:rsid w:val="00064D96"/>
    <w:rsid w:val="000654C2"/>
    <w:rsid w:val="00065A76"/>
    <w:rsid w:val="00071A4F"/>
    <w:rsid w:val="000731BD"/>
    <w:rsid w:val="00073229"/>
    <w:rsid w:val="0007430C"/>
    <w:rsid w:val="00082639"/>
    <w:rsid w:val="000827A0"/>
    <w:rsid w:val="00085473"/>
    <w:rsid w:val="000867A3"/>
    <w:rsid w:val="000869AF"/>
    <w:rsid w:val="00086C4C"/>
    <w:rsid w:val="00090A74"/>
    <w:rsid w:val="00095598"/>
    <w:rsid w:val="00097A67"/>
    <w:rsid w:val="000A0E86"/>
    <w:rsid w:val="000A15C3"/>
    <w:rsid w:val="000A1F71"/>
    <w:rsid w:val="000A29D0"/>
    <w:rsid w:val="000A4F44"/>
    <w:rsid w:val="000A6189"/>
    <w:rsid w:val="000A70F8"/>
    <w:rsid w:val="000B1BA9"/>
    <w:rsid w:val="000B28B4"/>
    <w:rsid w:val="000B3689"/>
    <w:rsid w:val="000B59B4"/>
    <w:rsid w:val="000B7645"/>
    <w:rsid w:val="000C10C5"/>
    <w:rsid w:val="000C2FDB"/>
    <w:rsid w:val="000C484C"/>
    <w:rsid w:val="000C6E48"/>
    <w:rsid w:val="000C7043"/>
    <w:rsid w:val="000D03EF"/>
    <w:rsid w:val="000D28D5"/>
    <w:rsid w:val="000E0053"/>
    <w:rsid w:val="000E16EB"/>
    <w:rsid w:val="000E1ECC"/>
    <w:rsid w:val="000F2A61"/>
    <w:rsid w:val="000F2F9E"/>
    <w:rsid w:val="000F3A5C"/>
    <w:rsid w:val="000F5067"/>
    <w:rsid w:val="000F6A20"/>
    <w:rsid w:val="000F7477"/>
    <w:rsid w:val="000F7EF1"/>
    <w:rsid w:val="00100D78"/>
    <w:rsid w:val="00100E53"/>
    <w:rsid w:val="00101746"/>
    <w:rsid w:val="00103660"/>
    <w:rsid w:val="00106FFD"/>
    <w:rsid w:val="0011251F"/>
    <w:rsid w:val="00112F53"/>
    <w:rsid w:val="0011421D"/>
    <w:rsid w:val="00117446"/>
    <w:rsid w:val="00120A4A"/>
    <w:rsid w:val="00123A27"/>
    <w:rsid w:val="00127C43"/>
    <w:rsid w:val="00130CF9"/>
    <w:rsid w:val="00133A6C"/>
    <w:rsid w:val="00133DD3"/>
    <w:rsid w:val="00135EAB"/>
    <w:rsid w:val="001375EE"/>
    <w:rsid w:val="0014073E"/>
    <w:rsid w:val="00142329"/>
    <w:rsid w:val="001446B8"/>
    <w:rsid w:val="00147418"/>
    <w:rsid w:val="00147DA3"/>
    <w:rsid w:val="0015151D"/>
    <w:rsid w:val="00154848"/>
    <w:rsid w:val="00154CCD"/>
    <w:rsid w:val="00156BE5"/>
    <w:rsid w:val="0015722A"/>
    <w:rsid w:val="001575B4"/>
    <w:rsid w:val="00160471"/>
    <w:rsid w:val="001607DD"/>
    <w:rsid w:val="001626D5"/>
    <w:rsid w:val="0016280D"/>
    <w:rsid w:val="00162D6D"/>
    <w:rsid w:val="001653F5"/>
    <w:rsid w:val="001662D2"/>
    <w:rsid w:val="0017292B"/>
    <w:rsid w:val="001738A7"/>
    <w:rsid w:val="00177DCC"/>
    <w:rsid w:val="00185FE6"/>
    <w:rsid w:val="00187708"/>
    <w:rsid w:val="00191633"/>
    <w:rsid w:val="001916C8"/>
    <w:rsid w:val="00192242"/>
    <w:rsid w:val="00192EA1"/>
    <w:rsid w:val="00193BC0"/>
    <w:rsid w:val="00195D67"/>
    <w:rsid w:val="001A0FBC"/>
    <w:rsid w:val="001A14FD"/>
    <w:rsid w:val="001A52C9"/>
    <w:rsid w:val="001A5987"/>
    <w:rsid w:val="001A59BD"/>
    <w:rsid w:val="001A7DBA"/>
    <w:rsid w:val="001B1977"/>
    <w:rsid w:val="001B2F0A"/>
    <w:rsid w:val="001B3D34"/>
    <w:rsid w:val="001B6CF7"/>
    <w:rsid w:val="001C098B"/>
    <w:rsid w:val="001C23B3"/>
    <w:rsid w:val="001C4E05"/>
    <w:rsid w:val="001C55B0"/>
    <w:rsid w:val="001C62E7"/>
    <w:rsid w:val="001C7DE6"/>
    <w:rsid w:val="001D073E"/>
    <w:rsid w:val="001E1026"/>
    <w:rsid w:val="001E3CFF"/>
    <w:rsid w:val="001E43CE"/>
    <w:rsid w:val="001E59DC"/>
    <w:rsid w:val="001E693D"/>
    <w:rsid w:val="001E6DBD"/>
    <w:rsid w:val="001F127B"/>
    <w:rsid w:val="001F1FAE"/>
    <w:rsid w:val="001F2DB4"/>
    <w:rsid w:val="001F36AA"/>
    <w:rsid w:val="001F4D70"/>
    <w:rsid w:val="001F4ED5"/>
    <w:rsid w:val="001F5EF0"/>
    <w:rsid w:val="001F6245"/>
    <w:rsid w:val="00200517"/>
    <w:rsid w:val="0020249E"/>
    <w:rsid w:val="002056F4"/>
    <w:rsid w:val="00207E78"/>
    <w:rsid w:val="00210E7F"/>
    <w:rsid w:val="00216F91"/>
    <w:rsid w:val="0021765D"/>
    <w:rsid w:val="00223455"/>
    <w:rsid w:val="002241DA"/>
    <w:rsid w:val="00225C87"/>
    <w:rsid w:val="002276C9"/>
    <w:rsid w:val="00227C33"/>
    <w:rsid w:val="00227F59"/>
    <w:rsid w:val="00230858"/>
    <w:rsid w:val="002309B7"/>
    <w:rsid w:val="0023113C"/>
    <w:rsid w:val="00231ECE"/>
    <w:rsid w:val="00232AA2"/>
    <w:rsid w:val="002331CF"/>
    <w:rsid w:val="00233C54"/>
    <w:rsid w:val="002346D9"/>
    <w:rsid w:val="002375DC"/>
    <w:rsid w:val="00240E9D"/>
    <w:rsid w:val="002423A5"/>
    <w:rsid w:val="002530C8"/>
    <w:rsid w:val="0025589C"/>
    <w:rsid w:val="00255955"/>
    <w:rsid w:val="00255DCB"/>
    <w:rsid w:val="00257B9C"/>
    <w:rsid w:val="00260B69"/>
    <w:rsid w:val="002632A0"/>
    <w:rsid w:val="0026370C"/>
    <w:rsid w:val="00264CA0"/>
    <w:rsid w:val="00266811"/>
    <w:rsid w:val="00271F5B"/>
    <w:rsid w:val="00273C35"/>
    <w:rsid w:val="00275378"/>
    <w:rsid w:val="0027669E"/>
    <w:rsid w:val="0028006B"/>
    <w:rsid w:val="00280F6C"/>
    <w:rsid w:val="00283E95"/>
    <w:rsid w:val="00291723"/>
    <w:rsid w:val="002924BB"/>
    <w:rsid w:val="00295A73"/>
    <w:rsid w:val="002975D0"/>
    <w:rsid w:val="002A1883"/>
    <w:rsid w:val="002A4BEB"/>
    <w:rsid w:val="002A686F"/>
    <w:rsid w:val="002A6AFB"/>
    <w:rsid w:val="002B0CAF"/>
    <w:rsid w:val="002B231A"/>
    <w:rsid w:val="002B4CF8"/>
    <w:rsid w:val="002B71B8"/>
    <w:rsid w:val="002C2304"/>
    <w:rsid w:val="002C3897"/>
    <w:rsid w:val="002C4BCB"/>
    <w:rsid w:val="002C4DA4"/>
    <w:rsid w:val="002C57C7"/>
    <w:rsid w:val="002C6CD9"/>
    <w:rsid w:val="002C7532"/>
    <w:rsid w:val="002D08EB"/>
    <w:rsid w:val="002D1158"/>
    <w:rsid w:val="002D17DC"/>
    <w:rsid w:val="002D199E"/>
    <w:rsid w:val="002D3DA7"/>
    <w:rsid w:val="002D4CE7"/>
    <w:rsid w:val="002D5010"/>
    <w:rsid w:val="002D50EB"/>
    <w:rsid w:val="002D7900"/>
    <w:rsid w:val="002E25A0"/>
    <w:rsid w:val="002E42E1"/>
    <w:rsid w:val="002E590E"/>
    <w:rsid w:val="002E69B4"/>
    <w:rsid w:val="002F53F5"/>
    <w:rsid w:val="002F5F08"/>
    <w:rsid w:val="002F688E"/>
    <w:rsid w:val="002F75E0"/>
    <w:rsid w:val="003014AB"/>
    <w:rsid w:val="0030308B"/>
    <w:rsid w:val="003036CF"/>
    <w:rsid w:val="00303A2B"/>
    <w:rsid w:val="003057DF"/>
    <w:rsid w:val="00314AD6"/>
    <w:rsid w:val="00314DE0"/>
    <w:rsid w:val="00315338"/>
    <w:rsid w:val="00317993"/>
    <w:rsid w:val="003211D1"/>
    <w:rsid w:val="003216D8"/>
    <w:rsid w:val="00322048"/>
    <w:rsid w:val="00323C3B"/>
    <w:rsid w:val="00325E10"/>
    <w:rsid w:val="00327DCB"/>
    <w:rsid w:val="00330438"/>
    <w:rsid w:val="0033103A"/>
    <w:rsid w:val="00331DEA"/>
    <w:rsid w:val="00335F91"/>
    <w:rsid w:val="00340D76"/>
    <w:rsid w:val="00345CC5"/>
    <w:rsid w:val="00346857"/>
    <w:rsid w:val="003474AE"/>
    <w:rsid w:val="00350694"/>
    <w:rsid w:val="003532A3"/>
    <w:rsid w:val="0035364D"/>
    <w:rsid w:val="0035387E"/>
    <w:rsid w:val="0036184E"/>
    <w:rsid w:val="00361A6A"/>
    <w:rsid w:val="0036760C"/>
    <w:rsid w:val="003715C2"/>
    <w:rsid w:val="00373983"/>
    <w:rsid w:val="00374976"/>
    <w:rsid w:val="00376ED0"/>
    <w:rsid w:val="00377CFC"/>
    <w:rsid w:val="0038014D"/>
    <w:rsid w:val="0038609A"/>
    <w:rsid w:val="00386D8B"/>
    <w:rsid w:val="00390AF8"/>
    <w:rsid w:val="003916EE"/>
    <w:rsid w:val="003933F4"/>
    <w:rsid w:val="00393E8C"/>
    <w:rsid w:val="003A2694"/>
    <w:rsid w:val="003A2DAB"/>
    <w:rsid w:val="003A3B9C"/>
    <w:rsid w:val="003A4663"/>
    <w:rsid w:val="003A68F0"/>
    <w:rsid w:val="003B3A12"/>
    <w:rsid w:val="003B512A"/>
    <w:rsid w:val="003C3A6C"/>
    <w:rsid w:val="003C77E9"/>
    <w:rsid w:val="003D3085"/>
    <w:rsid w:val="003E1F4B"/>
    <w:rsid w:val="003E3B05"/>
    <w:rsid w:val="003E6475"/>
    <w:rsid w:val="003E736C"/>
    <w:rsid w:val="003F17E7"/>
    <w:rsid w:val="003F469A"/>
    <w:rsid w:val="00400874"/>
    <w:rsid w:val="00401041"/>
    <w:rsid w:val="00401235"/>
    <w:rsid w:val="0040170A"/>
    <w:rsid w:val="00401F42"/>
    <w:rsid w:val="0040361F"/>
    <w:rsid w:val="004049F7"/>
    <w:rsid w:val="00405722"/>
    <w:rsid w:val="0040781E"/>
    <w:rsid w:val="00411FFF"/>
    <w:rsid w:val="004141CF"/>
    <w:rsid w:val="0041428F"/>
    <w:rsid w:val="00414FA2"/>
    <w:rsid w:val="004201C1"/>
    <w:rsid w:val="00422B5D"/>
    <w:rsid w:val="00422D31"/>
    <w:rsid w:val="00423967"/>
    <w:rsid w:val="00423B39"/>
    <w:rsid w:val="00423CCF"/>
    <w:rsid w:val="00424A1B"/>
    <w:rsid w:val="00425E6D"/>
    <w:rsid w:val="00430238"/>
    <w:rsid w:val="00432DB8"/>
    <w:rsid w:val="00433F36"/>
    <w:rsid w:val="00442604"/>
    <w:rsid w:val="00446F8F"/>
    <w:rsid w:val="004512A1"/>
    <w:rsid w:val="004512F7"/>
    <w:rsid w:val="00454E10"/>
    <w:rsid w:val="0045658C"/>
    <w:rsid w:val="00460535"/>
    <w:rsid w:val="00460765"/>
    <w:rsid w:val="00462D24"/>
    <w:rsid w:val="00463034"/>
    <w:rsid w:val="00463A77"/>
    <w:rsid w:val="004650FA"/>
    <w:rsid w:val="00466B94"/>
    <w:rsid w:val="00474918"/>
    <w:rsid w:val="00475A9C"/>
    <w:rsid w:val="00482C51"/>
    <w:rsid w:val="00483CC6"/>
    <w:rsid w:val="00485D82"/>
    <w:rsid w:val="00487C49"/>
    <w:rsid w:val="00490767"/>
    <w:rsid w:val="00491A95"/>
    <w:rsid w:val="00492460"/>
    <w:rsid w:val="004950FE"/>
    <w:rsid w:val="00495C71"/>
    <w:rsid w:val="00497A24"/>
    <w:rsid w:val="004A1121"/>
    <w:rsid w:val="004A43CC"/>
    <w:rsid w:val="004A4FE2"/>
    <w:rsid w:val="004A501B"/>
    <w:rsid w:val="004A68D9"/>
    <w:rsid w:val="004A6E09"/>
    <w:rsid w:val="004B0227"/>
    <w:rsid w:val="004B4455"/>
    <w:rsid w:val="004B61B8"/>
    <w:rsid w:val="004B6EB1"/>
    <w:rsid w:val="004C041F"/>
    <w:rsid w:val="004C0CDD"/>
    <w:rsid w:val="004C0D80"/>
    <w:rsid w:val="004C1FE5"/>
    <w:rsid w:val="004C43F3"/>
    <w:rsid w:val="004C4C4C"/>
    <w:rsid w:val="004C4E4C"/>
    <w:rsid w:val="004C563B"/>
    <w:rsid w:val="004D19A2"/>
    <w:rsid w:val="004D2E1F"/>
    <w:rsid w:val="004D4EF7"/>
    <w:rsid w:val="004D5C16"/>
    <w:rsid w:val="004D7B97"/>
    <w:rsid w:val="004E2BB3"/>
    <w:rsid w:val="004E2F52"/>
    <w:rsid w:val="004E36F2"/>
    <w:rsid w:val="004E4D45"/>
    <w:rsid w:val="004E5B35"/>
    <w:rsid w:val="004E6A8A"/>
    <w:rsid w:val="004E6AA7"/>
    <w:rsid w:val="004E7998"/>
    <w:rsid w:val="004F036A"/>
    <w:rsid w:val="004F4908"/>
    <w:rsid w:val="00500C79"/>
    <w:rsid w:val="005039FA"/>
    <w:rsid w:val="00503F44"/>
    <w:rsid w:val="005060AE"/>
    <w:rsid w:val="00506C27"/>
    <w:rsid w:val="0051077F"/>
    <w:rsid w:val="00511B5E"/>
    <w:rsid w:val="005141F4"/>
    <w:rsid w:val="0051535F"/>
    <w:rsid w:val="00515E3F"/>
    <w:rsid w:val="00516A05"/>
    <w:rsid w:val="00520D15"/>
    <w:rsid w:val="00523034"/>
    <w:rsid w:val="005235B8"/>
    <w:rsid w:val="00523666"/>
    <w:rsid w:val="00525E15"/>
    <w:rsid w:val="00527066"/>
    <w:rsid w:val="005274D6"/>
    <w:rsid w:val="0052755B"/>
    <w:rsid w:val="00531395"/>
    <w:rsid w:val="00543D12"/>
    <w:rsid w:val="005441BA"/>
    <w:rsid w:val="005529A8"/>
    <w:rsid w:val="00553FE7"/>
    <w:rsid w:val="00554A47"/>
    <w:rsid w:val="00554E58"/>
    <w:rsid w:val="0055507F"/>
    <w:rsid w:val="005559B3"/>
    <w:rsid w:val="00557665"/>
    <w:rsid w:val="005614D9"/>
    <w:rsid w:val="00564854"/>
    <w:rsid w:val="00565416"/>
    <w:rsid w:val="00565C20"/>
    <w:rsid w:val="005700F6"/>
    <w:rsid w:val="0057136D"/>
    <w:rsid w:val="005734BA"/>
    <w:rsid w:val="005738EF"/>
    <w:rsid w:val="00574185"/>
    <w:rsid w:val="0057467A"/>
    <w:rsid w:val="005751CF"/>
    <w:rsid w:val="00575781"/>
    <w:rsid w:val="00575C01"/>
    <w:rsid w:val="00577606"/>
    <w:rsid w:val="00582A54"/>
    <w:rsid w:val="00582F2A"/>
    <w:rsid w:val="005840A6"/>
    <w:rsid w:val="0058611B"/>
    <w:rsid w:val="0059109F"/>
    <w:rsid w:val="00591206"/>
    <w:rsid w:val="00594154"/>
    <w:rsid w:val="00595486"/>
    <w:rsid w:val="00595580"/>
    <w:rsid w:val="00596BD8"/>
    <w:rsid w:val="005A0942"/>
    <w:rsid w:val="005A0F43"/>
    <w:rsid w:val="005A1008"/>
    <w:rsid w:val="005A35F9"/>
    <w:rsid w:val="005A3F2C"/>
    <w:rsid w:val="005A5C2F"/>
    <w:rsid w:val="005B0DB5"/>
    <w:rsid w:val="005B37E0"/>
    <w:rsid w:val="005B4DAA"/>
    <w:rsid w:val="005B5501"/>
    <w:rsid w:val="005B5643"/>
    <w:rsid w:val="005B7D5F"/>
    <w:rsid w:val="005C1299"/>
    <w:rsid w:val="005C37F2"/>
    <w:rsid w:val="005C5584"/>
    <w:rsid w:val="005C58A1"/>
    <w:rsid w:val="005C7B3A"/>
    <w:rsid w:val="005D0974"/>
    <w:rsid w:val="005D15EB"/>
    <w:rsid w:val="005D1E68"/>
    <w:rsid w:val="005D69CE"/>
    <w:rsid w:val="005D7E17"/>
    <w:rsid w:val="005D7F11"/>
    <w:rsid w:val="005E0F6C"/>
    <w:rsid w:val="005E2ECF"/>
    <w:rsid w:val="005E3EDA"/>
    <w:rsid w:val="005E4533"/>
    <w:rsid w:val="005F0F0D"/>
    <w:rsid w:val="005F1617"/>
    <w:rsid w:val="005F21B2"/>
    <w:rsid w:val="005F43F0"/>
    <w:rsid w:val="005F55B5"/>
    <w:rsid w:val="005F682A"/>
    <w:rsid w:val="005F7670"/>
    <w:rsid w:val="00603347"/>
    <w:rsid w:val="006071C5"/>
    <w:rsid w:val="006115D4"/>
    <w:rsid w:val="00613FA8"/>
    <w:rsid w:val="00617162"/>
    <w:rsid w:val="0061730C"/>
    <w:rsid w:val="0062064C"/>
    <w:rsid w:val="00624098"/>
    <w:rsid w:val="006278BE"/>
    <w:rsid w:val="00627B9D"/>
    <w:rsid w:val="00630481"/>
    <w:rsid w:val="006309C3"/>
    <w:rsid w:val="0063290D"/>
    <w:rsid w:val="00640E86"/>
    <w:rsid w:val="006414D3"/>
    <w:rsid w:val="00644766"/>
    <w:rsid w:val="00646049"/>
    <w:rsid w:val="006462E6"/>
    <w:rsid w:val="00646964"/>
    <w:rsid w:val="00652752"/>
    <w:rsid w:val="00652867"/>
    <w:rsid w:val="00656ABF"/>
    <w:rsid w:val="00656EE6"/>
    <w:rsid w:val="00663A4E"/>
    <w:rsid w:val="00665071"/>
    <w:rsid w:val="0066585B"/>
    <w:rsid w:val="00665DB4"/>
    <w:rsid w:val="00666C40"/>
    <w:rsid w:val="00666CED"/>
    <w:rsid w:val="00667792"/>
    <w:rsid w:val="0067088B"/>
    <w:rsid w:val="006708DB"/>
    <w:rsid w:val="00670B0F"/>
    <w:rsid w:val="006724E0"/>
    <w:rsid w:val="00676901"/>
    <w:rsid w:val="00680FF5"/>
    <w:rsid w:val="0068319D"/>
    <w:rsid w:val="006838E4"/>
    <w:rsid w:val="00685679"/>
    <w:rsid w:val="00692025"/>
    <w:rsid w:val="006930EE"/>
    <w:rsid w:val="00694A86"/>
    <w:rsid w:val="00695DFB"/>
    <w:rsid w:val="006971A8"/>
    <w:rsid w:val="006978B2"/>
    <w:rsid w:val="006A35F8"/>
    <w:rsid w:val="006A5F00"/>
    <w:rsid w:val="006A78E0"/>
    <w:rsid w:val="006B14C2"/>
    <w:rsid w:val="006B161D"/>
    <w:rsid w:val="006B3376"/>
    <w:rsid w:val="006B3B15"/>
    <w:rsid w:val="006B5F96"/>
    <w:rsid w:val="006C0EB5"/>
    <w:rsid w:val="006C1371"/>
    <w:rsid w:val="006C5A8A"/>
    <w:rsid w:val="006C5B92"/>
    <w:rsid w:val="006C6948"/>
    <w:rsid w:val="006C6F33"/>
    <w:rsid w:val="006C78D7"/>
    <w:rsid w:val="006D22BB"/>
    <w:rsid w:val="006D5C55"/>
    <w:rsid w:val="006D789D"/>
    <w:rsid w:val="006E0079"/>
    <w:rsid w:val="006E5F81"/>
    <w:rsid w:val="006E66B3"/>
    <w:rsid w:val="006F1642"/>
    <w:rsid w:val="006F44C7"/>
    <w:rsid w:val="006F6CA7"/>
    <w:rsid w:val="006F74E0"/>
    <w:rsid w:val="00700FDB"/>
    <w:rsid w:val="007027AD"/>
    <w:rsid w:val="00706C02"/>
    <w:rsid w:val="00707C83"/>
    <w:rsid w:val="00712AEE"/>
    <w:rsid w:val="00713854"/>
    <w:rsid w:val="00714656"/>
    <w:rsid w:val="00715093"/>
    <w:rsid w:val="0071517D"/>
    <w:rsid w:val="00717160"/>
    <w:rsid w:val="00723EB1"/>
    <w:rsid w:val="007266B3"/>
    <w:rsid w:val="00726AD8"/>
    <w:rsid w:val="00727F3F"/>
    <w:rsid w:val="00730E24"/>
    <w:rsid w:val="00731714"/>
    <w:rsid w:val="00731EBB"/>
    <w:rsid w:val="007326DE"/>
    <w:rsid w:val="007419C6"/>
    <w:rsid w:val="007438D7"/>
    <w:rsid w:val="00744C3A"/>
    <w:rsid w:val="00745B3C"/>
    <w:rsid w:val="00745E96"/>
    <w:rsid w:val="007460DC"/>
    <w:rsid w:val="0074763A"/>
    <w:rsid w:val="00747C65"/>
    <w:rsid w:val="007513D7"/>
    <w:rsid w:val="00752634"/>
    <w:rsid w:val="00752FB3"/>
    <w:rsid w:val="007540D8"/>
    <w:rsid w:val="007549AB"/>
    <w:rsid w:val="0075558A"/>
    <w:rsid w:val="00763F42"/>
    <w:rsid w:val="00764BEF"/>
    <w:rsid w:val="00765A58"/>
    <w:rsid w:val="00765CC0"/>
    <w:rsid w:val="00767C76"/>
    <w:rsid w:val="00770D96"/>
    <w:rsid w:val="0077162F"/>
    <w:rsid w:val="00771A6D"/>
    <w:rsid w:val="0077258D"/>
    <w:rsid w:val="00772766"/>
    <w:rsid w:val="00780F66"/>
    <w:rsid w:val="0078192E"/>
    <w:rsid w:val="00781F83"/>
    <w:rsid w:val="007853B2"/>
    <w:rsid w:val="007862F8"/>
    <w:rsid w:val="00791752"/>
    <w:rsid w:val="0079625D"/>
    <w:rsid w:val="007962AF"/>
    <w:rsid w:val="00796677"/>
    <w:rsid w:val="00797FAE"/>
    <w:rsid w:val="007A0FEC"/>
    <w:rsid w:val="007A18C5"/>
    <w:rsid w:val="007A1A71"/>
    <w:rsid w:val="007A23B1"/>
    <w:rsid w:val="007A23D5"/>
    <w:rsid w:val="007A4467"/>
    <w:rsid w:val="007A4923"/>
    <w:rsid w:val="007A52D6"/>
    <w:rsid w:val="007A5891"/>
    <w:rsid w:val="007A6642"/>
    <w:rsid w:val="007A6850"/>
    <w:rsid w:val="007A7B19"/>
    <w:rsid w:val="007B0559"/>
    <w:rsid w:val="007B1960"/>
    <w:rsid w:val="007B19E8"/>
    <w:rsid w:val="007B248F"/>
    <w:rsid w:val="007B3C5E"/>
    <w:rsid w:val="007B5559"/>
    <w:rsid w:val="007C272E"/>
    <w:rsid w:val="007C35A6"/>
    <w:rsid w:val="007C3962"/>
    <w:rsid w:val="007C3B51"/>
    <w:rsid w:val="007C5D9C"/>
    <w:rsid w:val="007D203D"/>
    <w:rsid w:val="007D22EF"/>
    <w:rsid w:val="007D3CA4"/>
    <w:rsid w:val="007D5140"/>
    <w:rsid w:val="007D6487"/>
    <w:rsid w:val="007E30D0"/>
    <w:rsid w:val="007E4A5B"/>
    <w:rsid w:val="007E67B1"/>
    <w:rsid w:val="007F204E"/>
    <w:rsid w:val="007F328C"/>
    <w:rsid w:val="007F7A42"/>
    <w:rsid w:val="00802A76"/>
    <w:rsid w:val="008039AC"/>
    <w:rsid w:val="0080536F"/>
    <w:rsid w:val="008063A7"/>
    <w:rsid w:val="00807557"/>
    <w:rsid w:val="008131F9"/>
    <w:rsid w:val="00816C42"/>
    <w:rsid w:val="00822749"/>
    <w:rsid w:val="00823305"/>
    <w:rsid w:val="008238D7"/>
    <w:rsid w:val="00823B40"/>
    <w:rsid w:val="00825FF5"/>
    <w:rsid w:val="00826C0F"/>
    <w:rsid w:val="00827060"/>
    <w:rsid w:val="00830BE9"/>
    <w:rsid w:val="008343CF"/>
    <w:rsid w:val="0083650E"/>
    <w:rsid w:val="008367BD"/>
    <w:rsid w:val="00837367"/>
    <w:rsid w:val="00837D28"/>
    <w:rsid w:val="00837D52"/>
    <w:rsid w:val="008407EE"/>
    <w:rsid w:val="00841C5F"/>
    <w:rsid w:val="00842484"/>
    <w:rsid w:val="0084288C"/>
    <w:rsid w:val="00845C0D"/>
    <w:rsid w:val="00846707"/>
    <w:rsid w:val="00850804"/>
    <w:rsid w:val="00850A56"/>
    <w:rsid w:val="0085316A"/>
    <w:rsid w:val="0085388C"/>
    <w:rsid w:val="00854C94"/>
    <w:rsid w:val="00855449"/>
    <w:rsid w:val="00855DE0"/>
    <w:rsid w:val="00860253"/>
    <w:rsid w:val="00861DEA"/>
    <w:rsid w:val="008632CC"/>
    <w:rsid w:val="00867D50"/>
    <w:rsid w:val="00871DA2"/>
    <w:rsid w:val="0087391F"/>
    <w:rsid w:val="00875582"/>
    <w:rsid w:val="008756F8"/>
    <w:rsid w:val="0087579F"/>
    <w:rsid w:val="00882421"/>
    <w:rsid w:val="0088390F"/>
    <w:rsid w:val="008854C1"/>
    <w:rsid w:val="00886BDD"/>
    <w:rsid w:val="00887530"/>
    <w:rsid w:val="008953CA"/>
    <w:rsid w:val="00896F6E"/>
    <w:rsid w:val="008A2E86"/>
    <w:rsid w:val="008A3BF9"/>
    <w:rsid w:val="008A41E0"/>
    <w:rsid w:val="008A4615"/>
    <w:rsid w:val="008A794E"/>
    <w:rsid w:val="008A7A27"/>
    <w:rsid w:val="008B6705"/>
    <w:rsid w:val="008B7B6C"/>
    <w:rsid w:val="008C01E9"/>
    <w:rsid w:val="008C417C"/>
    <w:rsid w:val="008C4B6A"/>
    <w:rsid w:val="008C5698"/>
    <w:rsid w:val="008C636C"/>
    <w:rsid w:val="008D1DBF"/>
    <w:rsid w:val="008D1E48"/>
    <w:rsid w:val="008D20BB"/>
    <w:rsid w:val="008D217F"/>
    <w:rsid w:val="008D28C9"/>
    <w:rsid w:val="008D3A97"/>
    <w:rsid w:val="008D50BF"/>
    <w:rsid w:val="008D6A6A"/>
    <w:rsid w:val="008E5784"/>
    <w:rsid w:val="008F17E2"/>
    <w:rsid w:val="008F38B4"/>
    <w:rsid w:val="008F45B4"/>
    <w:rsid w:val="008F4891"/>
    <w:rsid w:val="008F49EC"/>
    <w:rsid w:val="008F551A"/>
    <w:rsid w:val="008F66BE"/>
    <w:rsid w:val="008F7F9A"/>
    <w:rsid w:val="0090277A"/>
    <w:rsid w:val="00904973"/>
    <w:rsid w:val="00904F5E"/>
    <w:rsid w:val="009059F7"/>
    <w:rsid w:val="009062B0"/>
    <w:rsid w:val="00911355"/>
    <w:rsid w:val="00912540"/>
    <w:rsid w:val="00925D43"/>
    <w:rsid w:val="00925FB3"/>
    <w:rsid w:val="009303A3"/>
    <w:rsid w:val="00931AF7"/>
    <w:rsid w:val="00931CBA"/>
    <w:rsid w:val="0093505A"/>
    <w:rsid w:val="00935A95"/>
    <w:rsid w:val="00935DB9"/>
    <w:rsid w:val="009368AB"/>
    <w:rsid w:val="00940E5D"/>
    <w:rsid w:val="0095053C"/>
    <w:rsid w:val="0095080E"/>
    <w:rsid w:val="00950827"/>
    <w:rsid w:val="0095139D"/>
    <w:rsid w:val="00951735"/>
    <w:rsid w:val="00952E8F"/>
    <w:rsid w:val="0095743B"/>
    <w:rsid w:val="009614D0"/>
    <w:rsid w:val="00965DE7"/>
    <w:rsid w:val="00967B78"/>
    <w:rsid w:val="009704A3"/>
    <w:rsid w:val="009716DD"/>
    <w:rsid w:val="00973B42"/>
    <w:rsid w:val="00974AF5"/>
    <w:rsid w:val="00974B2A"/>
    <w:rsid w:val="00975A82"/>
    <w:rsid w:val="00975E82"/>
    <w:rsid w:val="00980038"/>
    <w:rsid w:val="009803D7"/>
    <w:rsid w:val="00980576"/>
    <w:rsid w:val="00980963"/>
    <w:rsid w:val="00980AF2"/>
    <w:rsid w:val="009822C5"/>
    <w:rsid w:val="00986919"/>
    <w:rsid w:val="00990846"/>
    <w:rsid w:val="009925CE"/>
    <w:rsid w:val="0099319F"/>
    <w:rsid w:val="009933E6"/>
    <w:rsid w:val="0099493A"/>
    <w:rsid w:val="00995149"/>
    <w:rsid w:val="009955D8"/>
    <w:rsid w:val="009976D5"/>
    <w:rsid w:val="009A4A69"/>
    <w:rsid w:val="009A6DDB"/>
    <w:rsid w:val="009A7CEA"/>
    <w:rsid w:val="009B2615"/>
    <w:rsid w:val="009B5A85"/>
    <w:rsid w:val="009C03E0"/>
    <w:rsid w:val="009C18F6"/>
    <w:rsid w:val="009C1EB2"/>
    <w:rsid w:val="009C2491"/>
    <w:rsid w:val="009C4E58"/>
    <w:rsid w:val="009C5E6D"/>
    <w:rsid w:val="009C7EBD"/>
    <w:rsid w:val="009D1061"/>
    <w:rsid w:val="009D1DE0"/>
    <w:rsid w:val="009D327C"/>
    <w:rsid w:val="009D34D1"/>
    <w:rsid w:val="009D41F2"/>
    <w:rsid w:val="009D4E5B"/>
    <w:rsid w:val="009D70D9"/>
    <w:rsid w:val="009E06AA"/>
    <w:rsid w:val="009E3569"/>
    <w:rsid w:val="009E3B7C"/>
    <w:rsid w:val="009E4682"/>
    <w:rsid w:val="009E4A0A"/>
    <w:rsid w:val="009F1C02"/>
    <w:rsid w:val="009F34E8"/>
    <w:rsid w:val="009F655B"/>
    <w:rsid w:val="009F6A71"/>
    <w:rsid w:val="00A02440"/>
    <w:rsid w:val="00A02A03"/>
    <w:rsid w:val="00A03615"/>
    <w:rsid w:val="00A05E83"/>
    <w:rsid w:val="00A06049"/>
    <w:rsid w:val="00A15FCA"/>
    <w:rsid w:val="00A244C4"/>
    <w:rsid w:val="00A26B04"/>
    <w:rsid w:val="00A27A4D"/>
    <w:rsid w:val="00A31A76"/>
    <w:rsid w:val="00A32058"/>
    <w:rsid w:val="00A33512"/>
    <w:rsid w:val="00A33EDE"/>
    <w:rsid w:val="00A37183"/>
    <w:rsid w:val="00A41D9F"/>
    <w:rsid w:val="00A43AB8"/>
    <w:rsid w:val="00A445C0"/>
    <w:rsid w:val="00A45AD9"/>
    <w:rsid w:val="00A472C2"/>
    <w:rsid w:val="00A5354A"/>
    <w:rsid w:val="00A53A47"/>
    <w:rsid w:val="00A546CD"/>
    <w:rsid w:val="00A554D9"/>
    <w:rsid w:val="00A55B54"/>
    <w:rsid w:val="00A56B98"/>
    <w:rsid w:val="00A57023"/>
    <w:rsid w:val="00A64ECB"/>
    <w:rsid w:val="00A6666F"/>
    <w:rsid w:val="00A66EB3"/>
    <w:rsid w:val="00A67B10"/>
    <w:rsid w:val="00A703AF"/>
    <w:rsid w:val="00A71FE9"/>
    <w:rsid w:val="00A74016"/>
    <w:rsid w:val="00A7695E"/>
    <w:rsid w:val="00A82B77"/>
    <w:rsid w:val="00A832B1"/>
    <w:rsid w:val="00A8541B"/>
    <w:rsid w:val="00A85B61"/>
    <w:rsid w:val="00A87FD0"/>
    <w:rsid w:val="00A9160E"/>
    <w:rsid w:val="00A91A5B"/>
    <w:rsid w:val="00A952BE"/>
    <w:rsid w:val="00A95CDC"/>
    <w:rsid w:val="00A96155"/>
    <w:rsid w:val="00AA78BD"/>
    <w:rsid w:val="00AA7E85"/>
    <w:rsid w:val="00AB2DB7"/>
    <w:rsid w:val="00AC4692"/>
    <w:rsid w:val="00AC6910"/>
    <w:rsid w:val="00AC7054"/>
    <w:rsid w:val="00AC7985"/>
    <w:rsid w:val="00AD2294"/>
    <w:rsid w:val="00AD3F80"/>
    <w:rsid w:val="00AD49AE"/>
    <w:rsid w:val="00AE081B"/>
    <w:rsid w:val="00AE1BE7"/>
    <w:rsid w:val="00AE32D3"/>
    <w:rsid w:val="00AE3A34"/>
    <w:rsid w:val="00AE3BAE"/>
    <w:rsid w:val="00AE6618"/>
    <w:rsid w:val="00AE7F3B"/>
    <w:rsid w:val="00AF20FC"/>
    <w:rsid w:val="00AF3DA7"/>
    <w:rsid w:val="00AF55B3"/>
    <w:rsid w:val="00B01077"/>
    <w:rsid w:val="00B03DF3"/>
    <w:rsid w:val="00B119A9"/>
    <w:rsid w:val="00B13C56"/>
    <w:rsid w:val="00B23BF4"/>
    <w:rsid w:val="00B259B2"/>
    <w:rsid w:val="00B26086"/>
    <w:rsid w:val="00B30645"/>
    <w:rsid w:val="00B31343"/>
    <w:rsid w:val="00B33F58"/>
    <w:rsid w:val="00B33FAA"/>
    <w:rsid w:val="00B4267C"/>
    <w:rsid w:val="00B4293D"/>
    <w:rsid w:val="00B42B0E"/>
    <w:rsid w:val="00B43C90"/>
    <w:rsid w:val="00B464A8"/>
    <w:rsid w:val="00B52471"/>
    <w:rsid w:val="00B52AF3"/>
    <w:rsid w:val="00B5353E"/>
    <w:rsid w:val="00B53D80"/>
    <w:rsid w:val="00B55A6D"/>
    <w:rsid w:val="00B566DB"/>
    <w:rsid w:val="00B566FC"/>
    <w:rsid w:val="00B61504"/>
    <w:rsid w:val="00B6157D"/>
    <w:rsid w:val="00B62304"/>
    <w:rsid w:val="00B62C5F"/>
    <w:rsid w:val="00B6314A"/>
    <w:rsid w:val="00B63767"/>
    <w:rsid w:val="00B65004"/>
    <w:rsid w:val="00B66AA7"/>
    <w:rsid w:val="00B67F7E"/>
    <w:rsid w:val="00B70DA6"/>
    <w:rsid w:val="00B73FE9"/>
    <w:rsid w:val="00B8547A"/>
    <w:rsid w:val="00B8718E"/>
    <w:rsid w:val="00B91118"/>
    <w:rsid w:val="00B9144A"/>
    <w:rsid w:val="00B92F6D"/>
    <w:rsid w:val="00B94B5E"/>
    <w:rsid w:val="00B975CE"/>
    <w:rsid w:val="00BA0BA4"/>
    <w:rsid w:val="00BA40A7"/>
    <w:rsid w:val="00BA5891"/>
    <w:rsid w:val="00BA6559"/>
    <w:rsid w:val="00BB0A31"/>
    <w:rsid w:val="00BB0C7D"/>
    <w:rsid w:val="00BB130F"/>
    <w:rsid w:val="00BB22BB"/>
    <w:rsid w:val="00BB3AE8"/>
    <w:rsid w:val="00BB7121"/>
    <w:rsid w:val="00BB7A53"/>
    <w:rsid w:val="00BC0617"/>
    <w:rsid w:val="00BC09F6"/>
    <w:rsid w:val="00BC1D48"/>
    <w:rsid w:val="00BC2352"/>
    <w:rsid w:val="00BC2671"/>
    <w:rsid w:val="00BC4BEB"/>
    <w:rsid w:val="00BD1736"/>
    <w:rsid w:val="00BD1E7D"/>
    <w:rsid w:val="00BD3B18"/>
    <w:rsid w:val="00BE0222"/>
    <w:rsid w:val="00BE1519"/>
    <w:rsid w:val="00BE2B73"/>
    <w:rsid w:val="00BE2F5A"/>
    <w:rsid w:val="00BE7A02"/>
    <w:rsid w:val="00BF1E87"/>
    <w:rsid w:val="00BF2AE6"/>
    <w:rsid w:val="00C00093"/>
    <w:rsid w:val="00C00D8D"/>
    <w:rsid w:val="00C03C00"/>
    <w:rsid w:val="00C04EA2"/>
    <w:rsid w:val="00C05D66"/>
    <w:rsid w:val="00C1032E"/>
    <w:rsid w:val="00C12116"/>
    <w:rsid w:val="00C12D88"/>
    <w:rsid w:val="00C13656"/>
    <w:rsid w:val="00C16E83"/>
    <w:rsid w:val="00C17715"/>
    <w:rsid w:val="00C214A5"/>
    <w:rsid w:val="00C2229D"/>
    <w:rsid w:val="00C236FF"/>
    <w:rsid w:val="00C276F5"/>
    <w:rsid w:val="00C27856"/>
    <w:rsid w:val="00C32D56"/>
    <w:rsid w:val="00C335AD"/>
    <w:rsid w:val="00C3506A"/>
    <w:rsid w:val="00C358F9"/>
    <w:rsid w:val="00C3619D"/>
    <w:rsid w:val="00C452A5"/>
    <w:rsid w:val="00C52C82"/>
    <w:rsid w:val="00C54DA4"/>
    <w:rsid w:val="00C62B72"/>
    <w:rsid w:val="00C64B68"/>
    <w:rsid w:val="00C66F20"/>
    <w:rsid w:val="00C6725F"/>
    <w:rsid w:val="00C70408"/>
    <w:rsid w:val="00C71DE9"/>
    <w:rsid w:val="00C73C53"/>
    <w:rsid w:val="00C81073"/>
    <w:rsid w:val="00C8162E"/>
    <w:rsid w:val="00C81BBC"/>
    <w:rsid w:val="00C82484"/>
    <w:rsid w:val="00C83422"/>
    <w:rsid w:val="00C83D2C"/>
    <w:rsid w:val="00C84F2E"/>
    <w:rsid w:val="00C86E8C"/>
    <w:rsid w:val="00C87838"/>
    <w:rsid w:val="00C91A97"/>
    <w:rsid w:val="00C92E3A"/>
    <w:rsid w:val="00C93B0E"/>
    <w:rsid w:val="00C959CE"/>
    <w:rsid w:val="00C96B7C"/>
    <w:rsid w:val="00C97F17"/>
    <w:rsid w:val="00CA0183"/>
    <w:rsid w:val="00CA05EF"/>
    <w:rsid w:val="00CA635B"/>
    <w:rsid w:val="00CA7C01"/>
    <w:rsid w:val="00CB29FB"/>
    <w:rsid w:val="00CB3337"/>
    <w:rsid w:val="00CB394E"/>
    <w:rsid w:val="00CB6314"/>
    <w:rsid w:val="00CC0332"/>
    <w:rsid w:val="00CC2B6B"/>
    <w:rsid w:val="00CC3B6C"/>
    <w:rsid w:val="00CC4D4C"/>
    <w:rsid w:val="00CC5A88"/>
    <w:rsid w:val="00CC6AE1"/>
    <w:rsid w:val="00CD0B19"/>
    <w:rsid w:val="00CD3074"/>
    <w:rsid w:val="00CD4535"/>
    <w:rsid w:val="00CD57E3"/>
    <w:rsid w:val="00CD5B81"/>
    <w:rsid w:val="00CE0FF4"/>
    <w:rsid w:val="00CE2EB7"/>
    <w:rsid w:val="00CE3A59"/>
    <w:rsid w:val="00CE4CF6"/>
    <w:rsid w:val="00CE7341"/>
    <w:rsid w:val="00CF0887"/>
    <w:rsid w:val="00CF2CC2"/>
    <w:rsid w:val="00D01650"/>
    <w:rsid w:val="00D071CE"/>
    <w:rsid w:val="00D1048A"/>
    <w:rsid w:val="00D108E3"/>
    <w:rsid w:val="00D115AA"/>
    <w:rsid w:val="00D117A0"/>
    <w:rsid w:val="00D1229E"/>
    <w:rsid w:val="00D14F81"/>
    <w:rsid w:val="00D15320"/>
    <w:rsid w:val="00D2134B"/>
    <w:rsid w:val="00D2432A"/>
    <w:rsid w:val="00D2555A"/>
    <w:rsid w:val="00D265BF"/>
    <w:rsid w:val="00D30BE9"/>
    <w:rsid w:val="00D3415C"/>
    <w:rsid w:val="00D34AE4"/>
    <w:rsid w:val="00D34FEC"/>
    <w:rsid w:val="00D35592"/>
    <w:rsid w:val="00D35BB4"/>
    <w:rsid w:val="00D35F11"/>
    <w:rsid w:val="00D365B3"/>
    <w:rsid w:val="00D41722"/>
    <w:rsid w:val="00D423FB"/>
    <w:rsid w:val="00D4250B"/>
    <w:rsid w:val="00D42584"/>
    <w:rsid w:val="00D44E79"/>
    <w:rsid w:val="00D45E95"/>
    <w:rsid w:val="00D466A1"/>
    <w:rsid w:val="00D54FE3"/>
    <w:rsid w:val="00D550F7"/>
    <w:rsid w:val="00D563DB"/>
    <w:rsid w:val="00D56710"/>
    <w:rsid w:val="00D567F0"/>
    <w:rsid w:val="00D57DEC"/>
    <w:rsid w:val="00D608D0"/>
    <w:rsid w:val="00D63637"/>
    <w:rsid w:val="00D639A8"/>
    <w:rsid w:val="00D6582F"/>
    <w:rsid w:val="00D7084B"/>
    <w:rsid w:val="00D716B2"/>
    <w:rsid w:val="00D7207F"/>
    <w:rsid w:val="00D723CE"/>
    <w:rsid w:val="00D73AF5"/>
    <w:rsid w:val="00D77F30"/>
    <w:rsid w:val="00D82966"/>
    <w:rsid w:val="00D83E9C"/>
    <w:rsid w:val="00D868DB"/>
    <w:rsid w:val="00D86E15"/>
    <w:rsid w:val="00D92124"/>
    <w:rsid w:val="00D93586"/>
    <w:rsid w:val="00D94D4C"/>
    <w:rsid w:val="00D95857"/>
    <w:rsid w:val="00D97A2B"/>
    <w:rsid w:val="00DA1E9C"/>
    <w:rsid w:val="00DA3F7C"/>
    <w:rsid w:val="00DA5006"/>
    <w:rsid w:val="00DA62BE"/>
    <w:rsid w:val="00DA72E2"/>
    <w:rsid w:val="00DB1EAA"/>
    <w:rsid w:val="00DB2751"/>
    <w:rsid w:val="00DB2984"/>
    <w:rsid w:val="00DB5193"/>
    <w:rsid w:val="00DB5CEC"/>
    <w:rsid w:val="00DB7C32"/>
    <w:rsid w:val="00DC279B"/>
    <w:rsid w:val="00DC3960"/>
    <w:rsid w:val="00DD34C2"/>
    <w:rsid w:val="00DD482F"/>
    <w:rsid w:val="00DD5578"/>
    <w:rsid w:val="00DD64DA"/>
    <w:rsid w:val="00DE6270"/>
    <w:rsid w:val="00DE678D"/>
    <w:rsid w:val="00DE7927"/>
    <w:rsid w:val="00DE797D"/>
    <w:rsid w:val="00DF52D4"/>
    <w:rsid w:val="00E01881"/>
    <w:rsid w:val="00E02652"/>
    <w:rsid w:val="00E05DF1"/>
    <w:rsid w:val="00E06AB9"/>
    <w:rsid w:val="00E105B7"/>
    <w:rsid w:val="00E11C63"/>
    <w:rsid w:val="00E12DFD"/>
    <w:rsid w:val="00E154CA"/>
    <w:rsid w:val="00E20D5B"/>
    <w:rsid w:val="00E2478F"/>
    <w:rsid w:val="00E248A7"/>
    <w:rsid w:val="00E24F95"/>
    <w:rsid w:val="00E26964"/>
    <w:rsid w:val="00E26E40"/>
    <w:rsid w:val="00E27FAE"/>
    <w:rsid w:val="00E30982"/>
    <w:rsid w:val="00E31099"/>
    <w:rsid w:val="00E313F3"/>
    <w:rsid w:val="00E31ADC"/>
    <w:rsid w:val="00E341F1"/>
    <w:rsid w:val="00E42DE5"/>
    <w:rsid w:val="00E4480A"/>
    <w:rsid w:val="00E44AD4"/>
    <w:rsid w:val="00E44C95"/>
    <w:rsid w:val="00E44EAA"/>
    <w:rsid w:val="00E4773F"/>
    <w:rsid w:val="00E50C20"/>
    <w:rsid w:val="00E51127"/>
    <w:rsid w:val="00E5266D"/>
    <w:rsid w:val="00E53006"/>
    <w:rsid w:val="00E540DE"/>
    <w:rsid w:val="00E610AC"/>
    <w:rsid w:val="00E61450"/>
    <w:rsid w:val="00E63E4A"/>
    <w:rsid w:val="00E650A3"/>
    <w:rsid w:val="00E651B2"/>
    <w:rsid w:val="00E67B69"/>
    <w:rsid w:val="00E70558"/>
    <w:rsid w:val="00E733B4"/>
    <w:rsid w:val="00E741CA"/>
    <w:rsid w:val="00E770E7"/>
    <w:rsid w:val="00E7792F"/>
    <w:rsid w:val="00E77E4A"/>
    <w:rsid w:val="00E834DE"/>
    <w:rsid w:val="00E83661"/>
    <w:rsid w:val="00E90222"/>
    <w:rsid w:val="00E907BA"/>
    <w:rsid w:val="00E90D67"/>
    <w:rsid w:val="00E9213E"/>
    <w:rsid w:val="00E950B4"/>
    <w:rsid w:val="00E967AC"/>
    <w:rsid w:val="00E9726D"/>
    <w:rsid w:val="00EA1340"/>
    <w:rsid w:val="00EA1971"/>
    <w:rsid w:val="00EA2061"/>
    <w:rsid w:val="00EA3CB6"/>
    <w:rsid w:val="00EA4C58"/>
    <w:rsid w:val="00EA7AD4"/>
    <w:rsid w:val="00EB01FB"/>
    <w:rsid w:val="00EB142C"/>
    <w:rsid w:val="00EB2085"/>
    <w:rsid w:val="00EB59BA"/>
    <w:rsid w:val="00EB76E8"/>
    <w:rsid w:val="00EC223D"/>
    <w:rsid w:val="00EC27C9"/>
    <w:rsid w:val="00EC6D57"/>
    <w:rsid w:val="00EC7F2E"/>
    <w:rsid w:val="00ED1069"/>
    <w:rsid w:val="00ED290C"/>
    <w:rsid w:val="00ED363A"/>
    <w:rsid w:val="00EE1B98"/>
    <w:rsid w:val="00EE281C"/>
    <w:rsid w:val="00EE328F"/>
    <w:rsid w:val="00EE384F"/>
    <w:rsid w:val="00EE3D56"/>
    <w:rsid w:val="00EE4A53"/>
    <w:rsid w:val="00EE6494"/>
    <w:rsid w:val="00EE744A"/>
    <w:rsid w:val="00EE76D1"/>
    <w:rsid w:val="00EF0914"/>
    <w:rsid w:val="00EF0B9E"/>
    <w:rsid w:val="00EF1CEB"/>
    <w:rsid w:val="00EF6EB6"/>
    <w:rsid w:val="00EF7D36"/>
    <w:rsid w:val="00F0105C"/>
    <w:rsid w:val="00F0389D"/>
    <w:rsid w:val="00F04352"/>
    <w:rsid w:val="00F04B71"/>
    <w:rsid w:val="00F0581F"/>
    <w:rsid w:val="00F05FF8"/>
    <w:rsid w:val="00F0647D"/>
    <w:rsid w:val="00F07DAA"/>
    <w:rsid w:val="00F1056D"/>
    <w:rsid w:val="00F108DE"/>
    <w:rsid w:val="00F151C7"/>
    <w:rsid w:val="00F15E58"/>
    <w:rsid w:val="00F15ED4"/>
    <w:rsid w:val="00F169AD"/>
    <w:rsid w:val="00F22C01"/>
    <w:rsid w:val="00F236B4"/>
    <w:rsid w:val="00F23A97"/>
    <w:rsid w:val="00F24A82"/>
    <w:rsid w:val="00F30FE2"/>
    <w:rsid w:val="00F32F52"/>
    <w:rsid w:val="00F36DD7"/>
    <w:rsid w:val="00F3707B"/>
    <w:rsid w:val="00F40423"/>
    <w:rsid w:val="00F41244"/>
    <w:rsid w:val="00F43059"/>
    <w:rsid w:val="00F44DEA"/>
    <w:rsid w:val="00F45B2A"/>
    <w:rsid w:val="00F46CBE"/>
    <w:rsid w:val="00F505BC"/>
    <w:rsid w:val="00F51211"/>
    <w:rsid w:val="00F5130E"/>
    <w:rsid w:val="00F514C1"/>
    <w:rsid w:val="00F51565"/>
    <w:rsid w:val="00F54125"/>
    <w:rsid w:val="00F574A3"/>
    <w:rsid w:val="00F6049B"/>
    <w:rsid w:val="00F61197"/>
    <w:rsid w:val="00F62088"/>
    <w:rsid w:val="00F62F21"/>
    <w:rsid w:val="00F6385B"/>
    <w:rsid w:val="00F64619"/>
    <w:rsid w:val="00F649BD"/>
    <w:rsid w:val="00F64B58"/>
    <w:rsid w:val="00F732CD"/>
    <w:rsid w:val="00F7611F"/>
    <w:rsid w:val="00F76163"/>
    <w:rsid w:val="00F76CA2"/>
    <w:rsid w:val="00F81406"/>
    <w:rsid w:val="00F8335D"/>
    <w:rsid w:val="00F877CB"/>
    <w:rsid w:val="00F87814"/>
    <w:rsid w:val="00F961E4"/>
    <w:rsid w:val="00FA12F8"/>
    <w:rsid w:val="00FA23FA"/>
    <w:rsid w:val="00FA34A6"/>
    <w:rsid w:val="00FA4059"/>
    <w:rsid w:val="00FA586F"/>
    <w:rsid w:val="00FA5BCD"/>
    <w:rsid w:val="00FA5F46"/>
    <w:rsid w:val="00FA7EF5"/>
    <w:rsid w:val="00FB032B"/>
    <w:rsid w:val="00FB0530"/>
    <w:rsid w:val="00FB2905"/>
    <w:rsid w:val="00FB52CA"/>
    <w:rsid w:val="00FB61A6"/>
    <w:rsid w:val="00FB6C7A"/>
    <w:rsid w:val="00FC0CEE"/>
    <w:rsid w:val="00FC3A5D"/>
    <w:rsid w:val="00FC62C8"/>
    <w:rsid w:val="00FD0ACE"/>
    <w:rsid w:val="00FD1D87"/>
    <w:rsid w:val="00FD2367"/>
    <w:rsid w:val="00FD4E83"/>
    <w:rsid w:val="00FE221A"/>
    <w:rsid w:val="00FE23B7"/>
    <w:rsid w:val="00FE2D3D"/>
    <w:rsid w:val="00FE3141"/>
    <w:rsid w:val="00FE5C2F"/>
    <w:rsid w:val="00FE6946"/>
    <w:rsid w:val="00FF4034"/>
    <w:rsid w:val="0284072E"/>
    <w:rsid w:val="053F285C"/>
    <w:rsid w:val="0BB5F09E"/>
    <w:rsid w:val="0BE8CCE6"/>
    <w:rsid w:val="0F1ABBB6"/>
    <w:rsid w:val="17EBC104"/>
    <w:rsid w:val="1B0FBC2A"/>
    <w:rsid w:val="1BD7D938"/>
    <w:rsid w:val="1CDA2BCB"/>
    <w:rsid w:val="2020B1B1"/>
    <w:rsid w:val="208643B9"/>
    <w:rsid w:val="2454436D"/>
    <w:rsid w:val="2528390B"/>
    <w:rsid w:val="25F65A84"/>
    <w:rsid w:val="27526D1C"/>
    <w:rsid w:val="29C7AB54"/>
    <w:rsid w:val="2A2B63C9"/>
    <w:rsid w:val="2CDD9444"/>
    <w:rsid w:val="2FDE73FA"/>
    <w:rsid w:val="31A449D4"/>
    <w:rsid w:val="325A6B34"/>
    <w:rsid w:val="32D8217B"/>
    <w:rsid w:val="336354AD"/>
    <w:rsid w:val="3A9EB8FB"/>
    <w:rsid w:val="3D8AC8C5"/>
    <w:rsid w:val="3D96B07D"/>
    <w:rsid w:val="3E179E8E"/>
    <w:rsid w:val="3EFDABB8"/>
    <w:rsid w:val="412C6DCD"/>
    <w:rsid w:val="416DEED5"/>
    <w:rsid w:val="44A93648"/>
    <w:rsid w:val="46CFCF2E"/>
    <w:rsid w:val="47EF093A"/>
    <w:rsid w:val="498DBD40"/>
    <w:rsid w:val="4DA88942"/>
    <w:rsid w:val="5128B3C7"/>
    <w:rsid w:val="526EB2E9"/>
    <w:rsid w:val="537D71EC"/>
    <w:rsid w:val="556554C2"/>
    <w:rsid w:val="55E4B8D5"/>
    <w:rsid w:val="58045146"/>
    <w:rsid w:val="60BA7500"/>
    <w:rsid w:val="6103E4A0"/>
    <w:rsid w:val="6BCD325D"/>
    <w:rsid w:val="6F14BFC2"/>
    <w:rsid w:val="6FCF97B0"/>
    <w:rsid w:val="70575C83"/>
    <w:rsid w:val="72C92860"/>
    <w:rsid w:val="72CA57DE"/>
    <w:rsid w:val="73AD2EEE"/>
    <w:rsid w:val="7A46312F"/>
    <w:rsid w:val="7D9B6B25"/>
    <w:rsid w:val="7E47E281"/>
    <w:rsid w:val="7EAA53DA"/>
    <w:rsid w:val="7EE80630"/>
    <w:rsid w:val="7F5E9DED"/>
    <w:rsid w:val="7F76CDA9"/>
    <w:rsid w:val="7FF12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22B68B15"/>
  <w15:chartTrackingRefBased/>
  <w15:docId w15:val="{59DDCD4F-FD37-46D9-80A3-6E00CBBCDD9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="Times New Roman" w:hAnsi="Times New Roman" w:eastAsia="Times New Roman" w:cs="Times New Roman"/>
        <w:lang w:val="pt-PT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 w:semiHidden="1" w:unhideWhenUsed="1"/>
    <w:lsdException w:name="Grid Table 3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063A7"/>
    <w:rPr>
      <w:lang w:val="pt-BR" w:eastAsia="pt-BR"/>
    </w:rPr>
  </w:style>
  <w:style w:type="paragraph" w:styleId="Ttulo1">
    <w:name w:val="heading 1"/>
    <w:basedOn w:val="Normal"/>
    <w:next w:val="Corpodetexto"/>
    <w:qFormat/>
    <w:pPr>
      <w:keepNext/>
      <w:keepLines/>
      <w:pageBreakBefore/>
      <w:numPr>
        <w:numId w:val="1"/>
      </w:numPr>
      <w:spacing w:before="320" w:after="320"/>
      <w:jc w:val="center"/>
      <w:outlineLvl w:val="0"/>
    </w:pPr>
    <w:rPr>
      <w:rFonts w:ascii="Arial" w:hAnsi="Arial"/>
      <w:b/>
      <w:kern w:val="28"/>
      <w:sz w:val="36"/>
    </w:rPr>
  </w:style>
  <w:style w:type="paragraph" w:styleId="Ttulo2">
    <w:name w:val="heading 2"/>
    <w:basedOn w:val="Normal"/>
    <w:next w:val="Corpodetexto"/>
    <w:qFormat/>
    <w:pPr>
      <w:keepNext/>
      <w:numPr>
        <w:ilvl w:val="1"/>
        <w:numId w:val="1"/>
      </w:numPr>
      <w:spacing w:before="240" w:after="240"/>
      <w:outlineLvl w:val="1"/>
    </w:pPr>
    <w:rPr>
      <w:rFonts w:ascii="Arial" w:hAnsi="Arial"/>
      <w:b/>
      <w:i/>
      <w:kern w:val="28"/>
      <w:sz w:val="28"/>
    </w:rPr>
  </w:style>
  <w:style w:type="paragraph" w:styleId="Ttulo3">
    <w:name w:val="heading 3"/>
    <w:basedOn w:val="Normal"/>
    <w:next w:val="Corpodetexto"/>
    <w:qFormat/>
    <w:pPr>
      <w:keepNext/>
      <w:numPr>
        <w:ilvl w:val="2"/>
        <w:numId w:val="1"/>
      </w:numPr>
      <w:spacing w:before="160" w:after="160"/>
      <w:outlineLvl w:val="2"/>
    </w:pPr>
    <w:rPr>
      <w:b/>
      <w:kern w:val="28"/>
      <w:sz w:val="24"/>
    </w:rPr>
  </w:style>
  <w:style w:type="paragraph" w:styleId="Ttulo4">
    <w:name w:val="heading 4"/>
    <w:basedOn w:val="Normal"/>
    <w:next w:val="Corpodetexto"/>
    <w:qFormat/>
    <w:pPr>
      <w:keepNext/>
      <w:numPr>
        <w:ilvl w:val="3"/>
        <w:numId w:val="1"/>
      </w:numPr>
      <w:spacing w:before="120" w:after="120"/>
      <w:outlineLvl w:val="3"/>
    </w:pPr>
    <w:rPr>
      <w:b/>
      <w:i/>
      <w:kern w:val="28"/>
      <w:sz w:val="24"/>
    </w:rPr>
  </w:style>
  <w:style w:type="paragraph" w:styleId="Ttulo5">
    <w:name w:val="heading 5"/>
    <w:basedOn w:val="Normal"/>
    <w:next w:val="Corpodetexto"/>
    <w:link w:val="Ttulo5Carter"/>
    <w:qFormat/>
    <w:pPr>
      <w:keepNext/>
      <w:numPr>
        <w:ilvl w:val="4"/>
        <w:numId w:val="1"/>
      </w:numPr>
      <w:spacing w:before="120" w:after="80"/>
      <w:outlineLvl w:val="4"/>
    </w:pPr>
    <w:rPr>
      <w:rFonts w:ascii="Arial" w:hAnsi="Arial"/>
      <w:b/>
      <w:kern w:val="28"/>
    </w:rPr>
  </w:style>
  <w:style w:type="paragraph" w:styleId="Ttulo6">
    <w:name w:val="heading 6"/>
    <w:basedOn w:val="Normal"/>
    <w:next w:val="Corpodetexto"/>
    <w:link w:val="Ttulo6Carter"/>
    <w:qFormat/>
    <w:pPr>
      <w:keepNext/>
      <w:numPr>
        <w:ilvl w:val="5"/>
        <w:numId w:val="1"/>
      </w:numPr>
      <w:spacing w:before="80" w:after="80"/>
      <w:outlineLvl w:val="5"/>
    </w:pPr>
    <w:rPr>
      <w:rFonts w:ascii="Arial" w:hAnsi="Arial"/>
      <w:b/>
      <w:i/>
      <w:kern w:val="28"/>
    </w:rPr>
  </w:style>
  <w:style w:type="paragraph" w:styleId="Ttulo7">
    <w:name w:val="heading 7"/>
    <w:basedOn w:val="Normal"/>
    <w:next w:val="Corpodetexto"/>
    <w:qFormat/>
    <w:pPr>
      <w:keepNext/>
      <w:numPr>
        <w:ilvl w:val="6"/>
        <w:numId w:val="1"/>
      </w:numPr>
      <w:spacing w:before="80" w:after="60"/>
      <w:outlineLvl w:val="6"/>
    </w:pPr>
    <w:rPr>
      <w:b/>
      <w:kern w:val="28"/>
    </w:rPr>
  </w:style>
  <w:style w:type="paragraph" w:styleId="Ttulo8">
    <w:name w:val="heading 8"/>
    <w:basedOn w:val="Normal"/>
    <w:next w:val="Corpodetexto"/>
    <w:qFormat/>
    <w:pPr>
      <w:keepNext/>
      <w:numPr>
        <w:ilvl w:val="7"/>
        <w:numId w:val="1"/>
      </w:numPr>
      <w:spacing w:before="80" w:after="60"/>
      <w:outlineLvl w:val="7"/>
    </w:pPr>
    <w:rPr>
      <w:b/>
      <w:i/>
      <w:kern w:val="28"/>
    </w:rPr>
  </w:style>
  <w:style w:type="paragraph" w:styleId="Ttulo9">
    <w:name w:val="heading 9"/>
    <w:basedOn w:val="Normal"/>
    <w:next w:val="Corpodetexto"/>
    <w:qFormat/>
    <w:pPr>
      <w:keepNext/>
      <w:numPr>
        <w:ilvl w:val="8"/>
        <w:numId w:val="1"/>
      </w:numPr>
      <w:spacing w:before="80" w:after="60"/>
      <w:outlineLvl w:val="8"/>
    </w:pPr>
    <w:rPr>
      <w:b/>
      <w:i/>
      <w:kern w:val="28"/>
    </w:rPr>
  </w:style>
  <w:style w:type="character" w:styleId="Tipodeletrapredefinidodopargrafo" w:default="1">
    <w:name w:val="Default Paragraph Font"/>
    <w:semiHidden/>
  </w:style>
  <w:style w:type="table" w:styleId="Tabelanormal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</w:style>
  <w:style w:type="paragraph" w:styleId="Corpodetexto">
    <w:name w:val="Body Text"/>
    <w:basedOn w:val="Normal"/>
    <w:link w:val="CorpodetextoCarter"/>
    <w:autoRedefine/>
    <w:rsid w:val="00A37183"/>
    <w:pPr>
      <w:keepLines/>
      <w:spacing w:before="80" w:after="80"/>
    </w:pPr>
    <w:rPr>
      <w:sz w:val="24"/>
      <w:szCs w:val="24"/>
    </w:rPr>
  </w:style>
  <w:style w:type="character" w:styleId="Refdenotaderodap">
    <w:name w:val="footnote reference"/>
    <w:semiHidden/>
    <w:rPr>
      <w:vertAlign w:val="superscript"/>
    </w:rPr>
  </w:style>
  <w:style w:type="character" w:styleId="Nmerodepgina">
    <w:name w:val="page number"/>
    <w:rPr>
      <w:b/>
    </w:rPr>
  </w:style>
  <w:style w:type="paragraph" w:styleId="cabealho-capa" w:customStyle="1">
    <w:name w:val="cabeçalho-capa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styleId="capa-ttulo" w:customStyle="1">
    <w:name w:val="capa-título"/>
    <w:basedOn w:val="Ttulo1"/>
    <w:pPr>
      <w:numPr>
        <w:numId w:val="0"/>
      </w:numPr>
      <w:outlineLvl w:val="9"/>
    </w:pPr>
  </w:style>
  <w:style w:type="paragraph" w:styleId="capa-autor" w:customStyle="1">
    <w:name w:val="capa-autor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styleId="capa-local" w:customStyle="1">
    <w:name w:val="capa-local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styleId="capa-data" w:customStyle="1">
    <w:name w:val="capa-data"/>
    <w:basedOn w:val="Ttulo1"/>
    <w:pPr>
      <w:numPr>
        <w:numId w:val="0"/>
      </w:numPr>
      <w:outlineLvl w:val="9"/>
    </w:pPr>
    <w:rPr>
      <w:i/>
      <w:noProof/>
      <w:kern w:val="0"/>
      <w:sz w:val="24"/>
    </w:rPr>
  </w:style>
  <w:style w:type="paragraph" w:styleId="Listacommarcas">
    <w:name w:val="List Bullet"/>
    <w:basedOn w:val="Lista"/>
    <w:autoRedefine/>
    <w:pPr>
      <w:numPr>
        <w:numId w:val="4"/>
      </w:numPr>
      <w:tabs>
        <w:tab w:val="clear" w:pos="720"/>
      </w:tabs>
      <w:spacing w:after="160"/>
    </w:pPr>
  </w:style>
  <w:style w:type="paragraph" w:styleId="Lista">
    <w:name w:val="List"/>
    <w:basedOn w:val="Corpodetexto"/>
    <w:pPr>
      <w:tabs>
        <w:tab w:val="left" w:pos="720"/>
      </w:tabs>
      <w:ind w:left="720" w:hanging="360"/>
    </w:pPr>
  </w:style>
  <w:style w:type="paragraph" w:styleId="Legenda">
    <w:name w:val="caption"/>
    <w:basedOn w:val="Normal"/>
    <w:next w:val="Corpodetexto"/>
    <w:qFormat/>
    <w:pPr>
      <w:spacing w:before="120" w:after="160"/>
      <w:jc w:val="center"/>
    </w:pPr>
    <w:rPr>
      <w:i/>
      <w:sz w:val="18"/>
    </w:rPr>
  </w:style>
  <w:style w:type="paragraph" w:styleId="Listanumerada">
    <w:name w:val="List Number"/>
    <w:basedOn w:val="Lista"/>
    <w:autoRedefine/>
    <w:pPr>
      <w:numPr>
        <w:numId w:val="3"/>
      </w:numPr>
      <w:tabs>
        <w:tab w:val="clear" w:pos="720"/>
      </w:tabs>
      <w:spacing w:after="160"/>
      <w:ind w:left="720"/>
    </w:pPr>
  </w:style>
  <w:style w:type="paragraph" w:styleId="Figura" w:customStyle="1">
    <w:name w:val="Figura"/>
    <w:basedOn w:val="Corpodetexto"/>
    <w:next w:val="Legenda"/>
    <w:pPr>
      <w:jc w:val="center"/>
    </w:pPr>
  </w:style>
  <w:style w:type="paragraph" w:styleId="Listacommarcas2">
    <w:name w:val="List Bullet 2"/>
    <w:basedOn w:val="Listacommarcas"/>
    <w:pPr>
      <w:ind w:left="1080"/>
    </w:pPr>
  </w:style>
  <w:style w:type="paragraph" w:styleId="Textodenotaderodap">
    <w:name w:val="foot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FootnoteBase" w:customStyle="1">
    <w:name w:val="Footnote Base"/>
    <w:basedOn w:val="Normal"/>
    <w:pPr>
      <w:tabs>
        <w:tab w:val="left" w:pos="187"/>
      </w:tabs>
      <w:spacing w:line="220" w:lineRule="exact"/>
      <w:ind w:left="187" w:hanging="187"/>
    </w:pPr>
    <w:rPr>
      <w:sz w:val="18"/>
    </w:rPr>
  </w:style>
  <w:style w:type="paragraph" w:styleId="Rodap">
    <w:name w:val="footer"/>
    <w:basedOn w:val="Normal"/>
    <w:pPr>
      <w:keepLines/>
      <w:tabs>
        <w:tab w:val="center" w:pos="4320"/>
        <w:tab w:val="right" w:pos="8640"/>
      </w:tabs>
    </w:pPr>
  </w:style>
  <w:style w:type="paragraph" w:styleId="ndice1">
    <w:name w:val="toc 1"/>
    <w:basedOn w:val="Normal"/>
    <w:next w:val="Normal"/>
    <w:uiPriority w:val="39"/>
  </w:style>
  <w:style w:type="paragraph" w:styleId="ndice2">
    <w:name w:val="toc 2"/>
    <w:basedOn w:val="Normal"/>
    <w:next w:val="Normal"/>
    <w:uiPriority w:val="39"/>
    <w:pPr>
      <w:ind w:left="200"/>
    </w:pPr>
  </w:style>
  <w:style w:type="paragraph" w:styleId="ndice3">
    <w:name w:val="toc 3"/>
    <w:basedOn w:val="Normal"/>
    <w:next w:val="Normal"/>
    <w:uiPriority w:val="39"/>
    <w:pPr>
      <w:ind w:left="400"/>
    </w:pPr>
  </w:style>
  <w:style w:type="paragraph" w:styleId="ndice4">
    <w:name w:val="toc 4"/>
    <w:basedOn w:val="Normal"/>
    <w:next w:val="Normal"/>
    <w:uiPriority w:val="39"/>
    <w:pPr>
      <w:ind w:left="600"/>
    </w:pPr>
  </w:style>
  <w:style w:type="paragraph" w:styleId="ndice5">
    <w:name w:val="toc 5"/>
    <w:basedOn w:val="Normal"/>
    <w:next w:val="Normal"/>
    <w:uiPriority w:val="39"/>
    <w:pPr>
      <w:ind w:left="800"/>
    </w:pPr>
  </w:style>
  <w:style w:type="paragraph" w:styleId="ndice6">
    <w:name w:val="toc 6"/>
    <w:basedOn w:val="Normal"/>
    <w:next w:val="Normal"/>
    <w:uiPriority w:val="39"/>
    <w:pPr>
      <w:ind w:left="1000"/>
    </w:pPr>
  </w:style>
  <w:style w:type="paragraph" w:styleId="ndice7">
    <w:name w:val="toc 7"/>
    <w:basedOn w:val="Normal"/>
    <w:next w:val="Normal"/>
    <w:uiPriority w:val="39"/>
    <w:pPr>
      <w:ind w:left="1200"/>
    </w:pPr>
  </w:style>
  <w:style w:type="paragraph" w:styleId="ndice8">
    <w:name w:val="toc 8"/>
    <w:basedOn w:val="Normal"/>
    <w:next w:val="Normal"/>
    <w:uiPriority w:val="39"/>
    <w:pPr>
      <w:ind w:left="1400"/>
    </w:pPr>
  </w:style>
  <w:style w:type="paragraph" w:styleId="ndice9">
    <w:name w:val="toc 9"/>
    <w:basedOn w:val="Normal"/>
    <w:next w:val="Normal"/>
    <w:uiPriority w:val="39"/>
    <w:pPr>
      <w:ind w:left="1600"/>
    </w:pPr>
  </w:style>
  <w:style w:type="paragraph" w:styleId="Ttulo">
    <w:name w:val="Title"/>
    <w:basedOn w:val="Normal"/>
    <w:qFormat/>
    <w:pPr>
      <w:keepNext/>
      <w:keepLines/>
      <w:pageBreakBefore/>
      <w:spacing w:before="360" w:after="160"/>
      <w:jc w:val="center"/>
    </w:pPr>
    <w:rPr>
      <w:rFonts w:ascii="Arial" w:hAnsi="Arial"/>
      <w:b/>
      <w:kern w:val="28"/>
      <w:sz w:val="72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Titulo" w:customStyle="1">
    <w:name w:val="Titulo"/>
    <w:basedOn w:val="Normal"/>
    <w:next w:val="Corpodetexto"/>
    <w:pPr>
      <w:spacing w:after="240"/>
      <w:jc w:val="center"/>
    </w:pPr>
    <w:rPr>
      <w:b/>
      <w:sz w:val="36"/>
    </w:rPr>
  </w:style>
  <w:style w:type="paragraph" w:styleId="GrelhaColorida-Cor1">
    <w:name w:val="Colorful Grid Accent 1"/>
    <w:basedOn w:val="Corpodetexto"/>
    <w:qFormat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ind w:left="432" w:right="432"/>
    </w:pPr>
  </w:style>
  <w:style w:type="character" w:styleId="Negrito" w:customStyle="1">
    <w:name w:val="Negrito"/>
    <w:rPr>
      <w:rFonts w:ascii="Arial" w:hAnsi="Arial"/>
      <w:b/>
      <w:sz w:val="24"/>
    </w:rPr>
  </w:style>
  <w:style w:type="paragraph" w:styleId="Item" w:customStyle="1">
    <w:name w:val="Item"/>
    <w:basedOn w:val="Corpodetexto"/>
    <w:pPr>
      <w:ind w:left="715" w:hanging="284"/>
    </w:pPr>
  </w:style>
  <w:style w:type="paragraph" w:styleId="parag-item" w:customStyle="1">
    <w:name w:val="parag-item"/>
    <w:basedOn w:val="Item"/>
    <w:pPr>
      <w:ind w:left="680" w:firstLine="0"/>
    </w:pPr>
  </w:style>
  <w:style w:type="paragraph" w:styleId="Descrio" w:customStyle="1">
    <w:name w:val="Descrição"/>
    <w:basedOn w:val="Normal"/>
    <w:next w:val="Corpodetexto"/>
    <w:pPr>
      <w:spacing w:before="60" w:after="60"/>
      <w:ind w:left="864" w:hanging="432"/>
    </w:pPr>
  </w:style>
  <w:style w:type="character" w:styleId="Refdecomentrio">
    <w:name w:val="annotation reference"/>
    <w:semiHidden/>
    <w:rPr>
      <w:sz w:val="16"/>
    </w:rPr>
  </w:style>
  <w:style w:type="paragraph" w:styleId="Textodecomentrio">
    <w:name w:val="annotation text"/>
    <w:basedOn w:val="Normal"/>
    <w:link w:val="TextodecomentrioCarter"/>
    <w:autoRedefine/>
    <w:semiHidden/>
    <w:pPr>
      <w:tabs>
        <w:tab w:val="left" w:pos="187"/>
      </w:tabs>
      <w:spacing w:after="120" w:line="220" w:lineRule="exact"/>
      <w:ind w:left="187" w:hanging="187"/>
    </w:pPr>
  </w:style>
  <w:style w:type="paragraph" w:styleId="Listanumerada2">
    <w:name w:val="List Number 2"/>
    <w:basedOn w:val="Listanumerada"/>
    <w:pPr>
      <w:numPr>
        <w:ilvl w:val="1"/>
      </w:numPr>
      <w:tabs>
        <w:tab w:val="clear" w:pos="1080"/>
      </w:tabs>
      <w:ind w:left="1080" w:hanging="360"/>
    </w:pPr>
  </w:style>
  <w:style w:type="paragraph" w:styleId="Subttulo">
    <w:name w:val="Subtitle"/>
    <w:basedOn w:val="Ttulo"/>
    <w:next w:val="Corpodetexto"/>
    <w:qFormat/>
    <w:pPr>
      <w:spacing w:before="480" w:after="480"/>
    </w:pPr>
    <w:rPr>
      <w:b w:val="0"/>
      <w:i/>
      <w:sz w:val="28"/>
    </w:rPr>
  </w:style>
  <w:style w:type="paragraph" w:styleId="Autor" w:customStyle="1">
    <w:name w:val="Autor"/>
    <w:basedOn w:val="Normal"/>
    <w:pPr>
      <w:keepNext/>
      <w:keepLines/>
      <w:spacing w:before="760" w:after="360"/>
      <w:jc w:val="center"/>
    </w:pPr>
    <w:rPr>
      <w:rFonts w:ascii="Arial" w:hAnsi="Arial"/>
      <w:kern w:val="28"/>
      <w:sz w:val="32"/>
    </w:rPr>
  </w:style>
  <w:style w:type="paragraph" w:styleId="Data">
    <w:name w:val="Date"/>
    <w:basedOn w:val="Normal"/>
    <w:next w:val="Normal"/>
  </w:style>
  <w:style w:type="paragraph" w:styleId="Cdigo" w:customStyle="1">
    <w:name w:val="Código"/>
    <w:basedOn w:val="Corpodetexto"/>
    <w:rPr>
      <w:rFonts w:ascii="Courier New" w:hAnsi="Courier New"/>
      <w:noProof/>
    </w:rPr>
  </w:style>
  <w:style w:type="paragraph" w:styleId="Livre" w:customStyle="1">
    <w:name w:val="Livre"/>
    <w:rPr>
      <w:noProof/>
      <w:lang w:val="pt-BR" w:eastAsia="pt-BR"/>
    </w:rPr>
  </w:style>
  <w:style w:type="paragraph" w:styleId="sumrio" w:customStyle="1">
    <w:name w:val="sumário"/>
    <w:basedOn w:val="Ttulo1"/>
    <w:pPr>
      <w:numPr>
        <w:numId w:val="0"/>
      </w:numPr>
      <w:tabs>
        <w:tab w:val="num" w:pos="648"/>
      </w:tabs>
      <w:ind w:left="284" w:firstLine="6"/>
    </w:pPr>
    <w:rPr>
      <w:i/>
      <w:sz w:val="28"/>
    </w:rPr>
  </w:style>
  <w:style w:type="paragraph" w:styleId="TOCBase" w:customStyle="1">
    <w:name w:val="TOC Base"/>
    <w:basedOn w:val="Normal"/>
    <w:pPr>
      <w:tabs>
        <w:tab w:val="right" w:leader="dot" w:pos="8640"/>
      </w:tabs>
    </w:pPr>
  </w:style>
  <w:style w:type="paragraph" w:styleId="Ttulodecaptulo" w:customStyle="1">
    <w:name w:val="Título de capítulo"/>
    <w:basedOn w:val="Normal"/>
    <w:next w:val="Normal"/>
    <w:pPr>
      <w:keepNext/>
      <w:keepLines/>
      <w:pageBreakBefore/>
      <w:spacing w:before="480" w:after="720"/>
      <w:jc w:val="center"/>
    </w:pPr>
    <w:rPr>
      <w:rFonts w:ascii="Arial" w:hAnsi="Arial"/>
      <w:b/>
      <w:kern w:val="28"/>
      <w:sz w:val="44"/>
    </w:rPr>
  </w:style>
  <w:style w:type="paragraph" w:styleId="Interface1" w:customStyle="1">
    <w:name w:val="Interface 1"/>
    <w:basedOn w:val="Corpodetexto"/>
    <w:pPr>
      <w:spacing w:after="0"/>
      <w:jc w:val="center"/>
    </w:pPr>
    <w:rPr>
      <w:rFonts w:ascii="Arial" w:hAnsi="Arial"/>
      <w:b/>
      <w:sz w:val="20"/>
    </w:rPr>
  </w:style>
  <w:style w:type="paragraph" w:styleId="Interface2" w:customStyle="1">
    <w:name w:val="Interface 2"/>
    <w:basedOn w:val="Interface1"/>
    <w:rPr>
      <w:b w:val="0"/>
    </w:rPr>
  </w:style>
  <w:style w:type="paragraph" w:styleId="Avanodecorpodetexto">
    <w:name w:val="Body Text Indent"/>
    <w:basedOn w:val="Corpodetexto"/>
    <w:pPr>
      <w:ind w:left="360"/>
    </w:pPr>
  </w:style>
  <w:style w:type="character" w:styleId="Refdenotadefim">
    <w:name w:val="endnote reference"/>
    <w:semiHidden/>
    <w:rPr>
      <w:vertAlign w:val="superscript"/>
    </w:rPr>
  </w:style>
  <w:style w:type="paragraph" w:styleId="Textodenotadefim">
    <w:name w:val="end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Lista2">
    <w:name w:val="List 2"/>
    <w:basedOn w:val="Lista"/>
    <w:pPr>
      <w:tabs>
        <w:tab w:val="clear" w:pos="720"/>
        <w:tab w:val="left" w:pos="1080"/>
      </w:tabs>
      <w:ind w:left="1080"/>
    </w:pPr>
  </w:style>
  <w:style w:type="paragraph" w:styleId="Lista3">
    <w:name w:val="List 3"/>
    <w:basedOn w:val="Lista"/>
    <w:pPr>
      <w:tabs>
        <w:tab w:val="clear" w:pos="720"/>
        <w:tab w:val="left" w:pos="1440"/>
      </w:tabs>
      <w:ind w:left="1440"/>
    </w:pPr>
  </w:style>
  <w:style w:type="paragraph" w:styleId="Listacommarcas3">
    <w:name w:val="List Bullet 3"/>
    <w:basedOn w:val="Listacommarcas"/>
    <w:autoRedefine/>
    <w:pPr>
      <w:ind w:left="1440"/>
    </w:pPr>
  </w:style>
  <w:style w:type="paragraph" w:styleId="Listadecont">
    <w:name w:val="List Continue"/>
    <w:basedOn w:val="Lista"/>
    <w:pPr>
      <w:tabs>
        <w:tab w:val="clear" w:pos="720"/>
      </w:tabs>
      <w:spacing w:after="160"/>
    </w:pPr>
  </w:style>
  <w:style w:type="paragraph" w:styleId="Listadecont2">
    <w:name w:val="List Continue 2"/>
    <w:basedOn w:val="Listadecont"/>
    <w:pPr>
      <w:ind w:left="1080"/>
    </w:pPr>
  </w:style>
  <w:style w:type="paragraph" w:styleId="Listadecont3">
    <w:name w:val="List Continue 3"/>
    <w:basedOn w:val="Listadecont"/>
    <w:pPr>
      <w:ind w:left="1440"/>
    </w:pPr>
  </w:style>
  <w:style w:type="paragraph" w:styleId="Listanumerada3">
    <w:name w:val="List Number 3"/>
    <w:basedOn w:val="Listanumerada"/>
    <w:pPr>
      <w:numPr>
        <w:ilvl w:val="2"/>
      </w:numPr>
      <w:tabs>
        <w:tab w:val="clear" w:pos="1800"/>
      </w:tabs>
      <w:ind w:left="1440" w:hanging="360"/>
    </w:pPr>
  </w:style>
  <w:style w:type="paragraph" w:styleId="Textodemacro">
    <w:name w:val="macro"/>
    <w:basedOn w:val="Corpodetexto"/>
    <w:semiHidden/>
    <w:pPr>
      <w:spacing w:after="120"/>
    </w:pPr>
    <w:rPr>
      <w:rFonts w:ascii="Courier New" w:hAnsi="Courier New"/>
    </w:rPr>
  </w:style>
  <w:style w:type="paragraph" w:styleId="Avanonormal">
    <w:name w:val="Normal Indent"/>
    <w:basedOn w:val="Normal"/>
    <w:pPr>
      <w:ind w:left="1080"/>
    </w:pPr>
  </w:style>
  <w:style w:type="paragraph" w:styleId="Tabela" w:customStyle="1">
    <w:name w:val="Tabela"/>
    <w:basedOn w:val="Corpodetexto"/>
    <w:pPr>
      <w:keepNext/>
      <w:spacing w:before="40" w:after="40"/>
    </w:pPr>
  </w:style>
  <w:style w:type="paragraph" w:styleId="Caso" w:customStyle="1">
    <w:name w:val="Caso"/>
    <w:basedOn w:val="Normal"/>
    <w:pPr>
      <w:ind w:left="600" w:right="600"/>
      <w:jc w:val="both"/>
    </w:pPr>
    <w:rPr>
      <w:rFonts w:ascii="Book Antiqua" w:hAnsi="Book Antiqua"/>
    </w:rPr>
  </w:style>
  <w:style w:type="paragraph" w:styleId="Cdigo-exemplo" w:customStyle="1">
    <w:name w:val="Código-exemplo"/>
    <w:basedOn w:val="Cdigo"/>
    <w:pPr>
      <w:keepNext/>
      <w:spacing w:before="0" w:after="0"/>
    </w:pPr>
    <w:rPr>
      <w:sz w:val="18"/>
    </w:rPr>
  </w:style>
  <w:style w:type="paragraph" w:styleId="Ttulodecapa" w:customStyle="1">
    <w:name w:val="Título de capa"/>
    <w:basedOn w:val="Ttulo"/>
    <w:rPr>
      <w:sz w:val="96"/>
    </w:rPr>
  </w:style>
  <w:style w:type="paragraph" w:styleId="Listanumerada4">
    <w:name w:val="List Number 4"/>
    <w:basedOn w:val="Listanumerada"/>
    <w:pPr>
      <w:numPr>
        <w:ilvl w:val="3"/>
        <w:numId w:val="2"/>
      </w:numPr>
      <w:tabs>
        <w:tab w:val="num" w:pos="2520"/>
      </w:tabs>
      <w:spacing w:before="0"/>
      <w:ind w:left="1728" w:hanging="648"/>
    </w:pPr>
  </w:style>
  <w:style w:type="paragraph" w:styleId="Listanumerada5">
    <w:name w:val="List Number 5"/>
    <w:basedOn w:val="Listanumerada"/>
    <w:pPr>
      <w:numPr>
        <w:ilvl w:val="4"/>
        <w:numId w:val="2"/>
      </w:numPr>
      <w:tabs>
        <w:tab w:val="num" w:pos="3240"/>
      </w:tabs>
      <w:spacing w:before="0"/>
      <w:ind w:left="2232" w:hanging="792"/>
    </w:pPr>
  </w:style>
  <w:style w:type="paragraph" w:styleId="Pginaembranco" w:customStyle="1">
    <w:name w:val="Página em branco"/>
    <w:basedOn w:val="Ttulo"/>
    <w:rPr>
      <w:color w:val="C0C0C0"/>
    </w:rPr>
  </w:style>
  <w:style w:type="paragraph" w:styleId="Tabelareduzida" w:customStyle="1">
    <w:name w:val="Tabela reduzida"/>
    <w:basedOn w:val="Tabela"/>
    <w:rPr>
      <w:sz w:val="20"/>
    </w:rPr>
  </w:style>
  <w:style w:type="character" w:styleId="Hiperligao">
    <w:name w:val="Hyperlink"/>
    <w:uiPriority w:val="99"/>
    <w:rPr>
      <w:color w:val="0000FF"/>
      <w:u w:val="single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Assuntodecomentrio">
    <w:name w:val="annotation subject"/>
    <w:basedOn w:val="Textodecomentrio"/>
    <w:next w:val="Textodecomentrio"/>
    <w:uiPriority w:val="99"/>
    <w:semiHidden/>
    <w:unhideWhenUsed/>
    <w:rsid w:val="00D550F7"/>
    <w:pPr>
      <w:tabs>
        <w:tab w:val="clear" w:pos="187"/>
      </w:tabs>
      <w:spacing w:after="0" w:line="240" w:lineRule="auto"/>
      <w:ind w:left="0" w:firstLine="0"/>
    </w:pPr>
    <w:rPr>
      <w:b/>
      <w:bCs/>
    </w:rPr>
  </w:style>
  <w:style w:type="character" w:styleId="TextodecomentrioCarter" w:customStyle="1">
    <w:name w:val="Texto de comentário Caráter"/>
    <w:link w:val="Textodecomentrio"/>
    <w:semiHidden/>
    <w:rsid w:val="00D550F7"/>
    <w:rPr>
      <w:lang w:val="pt-BR" w:eastAsia="pt-BR"/>
    </w:rPr>
  </w:style>
  <w:style w:type="character" w:styleId="AssuntodocomentrioChar" w:customStyle="1">
    <w:name w:val="Assunto do comentário Char"/>
    <w:basedOn w:val="TextodecomentrioCarter"/>
    <w:link w:val="Assuntodecomentrio"/>
    <w:rsid w:val="00D550F7"/>
    <w:rPr>
      <w:lang w:val="pt-BR" w:eastAsia="pt-BR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D550F7"/>
    <w:rPr>
      <w:rFonts w:ascii="Tahoma" w:hAnsi="Tahoma" w:cs="Tahoma"/>
      <w:sz w:val="16"/>
      <w:szCs w:val="16"/>
    </w:rPr>
  </w:style>
  <w:style w:type="character" w:styleId="TextodebaloCarter" w:customStyle="1">
    <w:name w:val="Texto de balão Caráter"/>
    <w:link w:val="Textodebalo"/>
    <w:uiPriority w:val="99"/>
    <w:semiHidden/>
    <w:rsid w:val="00D550F7"/>
    <w:rPr>
      <w:rFonts w:ascii="Tahoma" w:hAnsi="Tahoma" w:cs="Tahoma"/>
      <w:sz w:val="16"/>
      <w:szCs w:val="16"/>
      <w:lang w:val="pt-BR" w:eastAsia="pt-BR"/>
    </w:rPr>
  </w:style>
  <w:style w:type="table" w:styleId="TabelacomGrelha">
    <w:name w:val="Table Grid"/>
    <w:basedOn w:val="Tabelanormal"/>
    <w:uiPriority w:val="59"/>
    <w:rsid w:val="00D82966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ListaColorida-Cor1">
    <w:name w:val="Colorful List Accent 1"/>
    <w:basedOn w:val="Normal"/>
    <w:uiPriority w:val="34"/>
    <w:qFormat/>
    <w:rsid w:val="00CB29FB"/>
    <w:pPr>
      <w:ind w:left="708"/>
    </w:pPr>
  </w:style>
  <w:style w:type="character" w:styleId="Ttulo5Carter" w:customStyle="1">
    <w:name w:val="Título 5 Caráter"/>
    <w:link w:val="Ttulo5"/>
    <w:rsid w:val="00C05D66"/>
    <w:rPr>
      <w:rFonts w:ascii="Arial" w:hAnsi="Arial"/>
      <w:b/>
      <w:kern w:val="28"/>
    </w:rPr>
  </w:style>
  <w:style w:type="character" w:styleId="CorpodetextoCarter" w:customStyle="1">
    <w:name w:val="Corpo de texto Caráter"/>
    <w:link w:val="Corpodetexto"/>
    <w:rsid w:val="00951735"/>
    <w:rPr>
      <w:sz w:val="24"/>
      <w:szCs w:val="24"/>
    </w:rPr>
  </w:style>
  <w:style w:type="character" w:styleId="Ttulo6Carter" w:customStyle="1">
    <w:name w:val="Título 6 Caráter"/>
    <w:link w:val="Ttulo6"/>
    <w:rsid w:val="008063A7"/>
    <w:rPr>
      <w:rFonts w:ascii="Arial" w:hAnsi="Arial"/>
      <w:b/>
      <w:i/>
      <w:kern w:val="2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Relationship Type="http://schemas.openxmlformats.org/officeDocument/2006/relationships/header" Target="header3.xml" Id="R0a56c6ad80014f3b" /><Relationship Type="http://schemas.openxmlformats.org/officeDocument/2006/relationships/footer" Target="footer3.xml" Id="R0fe7aed1f9ba4ff8" /><Relationship Type="http://schemas.openxmlformats.org/officeDocument/2006/relationships/image" Target="/media/image2.png" Id="Rddb176c8a3c14f4c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jects\Siapso%20System\Documentos\ERSw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ERSw.dot</ap:Template>
  <ap:Application>Microsoft Word for the web</ap:Application>
  <ap:DocSecurity>0</ap:DocSecurity>
  <ap:ScaleCrop>false</ap:ScaleCrop>
  <ap:Manager>Wilson Padua</ap:Manager>
  <ap:Company>Praxis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Especificação de Requisitos de Software</dc:title>
  <dc:subject>Praxis 2.0</dc:subject>
  <dc:creator>Geidivan</dc:creator>
  <keywords/>
  <dc:description>Gabarito para Especificação de Requisitos de Software</dc:description>
  <lastModifiedBy>Ian dos Reis Novais</lastModifiedBy>
  <revision>1134</revision>
  <lastPrinted>1601-01-01T00:00:00.0000000Z</lastPrinted>
  <dcterms:created xsi:type="dcterms:W3CDTF">2024-09-17T18:57:00.0000000Z</dcterms:created>
  <dcterms:modified xsi:type="dcterms:W3CDTF">2024-09-23T22:19:30.4261437Z</dcterms:modified>
</coreProperties>
</file>