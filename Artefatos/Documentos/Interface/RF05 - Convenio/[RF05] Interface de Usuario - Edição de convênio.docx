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3D8AC8C5" w:rsidRDefault="00065A76" w14:paraId="319DE2FC" wp14:textId="51B025C2">
      <w:pPr>
        <w:pStyle w:val="Ttulo5"/>
        <w:keepLines w:val="1"/>
        <w:numPr>
          <w:ilvl w:val="0"/>
          <w:numId w:val="0"/>
        </w:numPr>
        <w:ind w:left="1008"/>
        <w:jc w:val="center"/>
        <w:rPr>
          <w:rFonts w:ascii="Arial" w:hAnsi="Arial" w:eastAsia="Arial" w:cs="Arial"/>
        </w:rPr>
      </w:pPr>
      <w:bookmarkStart w:name="_Toc254818273" w:id="3"/>
      <w:bookmarkEnd w:id="0"/>
      <w:bookmarkEnd w:id="1"/>
      <w:bookmarkEnd w:id="2"/>
      <w:r w:rsidRPr="3F3020C2" w:rsidR="00065A76">
        <w:rPr>
          <w:rFonts w:ascii="Arial" w:hAnsi="Arial" w:eastAsia="Arial" w:cs="Arial"/>
        </w:rPr>
        <w:t xml:space="preserve">Interface de usuário </w:t>
      </w:r>
      <w:r w:rsidRPr="3F3020C2" w:rsidR="6BFF2D75">
        <w:rPr>
          <w:rFonts w:ascii="Arial" w:hAnsi="Arial" w:eastAsia="Arial" w:cs="Arial"/>
        </w:rPr>
        <w:t xml:space="preserve">edição </w:t>
      </w:r>
      <w:r w:rsidRPr="3F3020C2" w:rsidR="416DEED5">
        <w:rPr>
          <w:rFonts w:ascii="Arial" w:hAnsi="Arial" w:eastAsia="Arial" w:cs="Arial"/>
        </w:rPr>
        <w:t>de convênio</w:t>
      </w:r>
      <w:bookmarkEnd w:id="3"/>
    </w:p>
    <w:p w:rsidR="3D8AC8C5" w:rsidP="3D8AC8C5" w:rsidRDefault="3D8AC8C5" w14:paraId="356D2A84" w14:textId="538A4FE6">
      <w:pPr>
        <w:pStyle w:val="Corpodetexto"/>
        <w:keepLines w:val="1"/>
      </w:pPr>
    </w:p>
    <w:p xmlns:wp14="http://schemas.microsoft.com/office/word/2010/wordml" w:rsidRPr="00A74016" w:rsidR="00065A76" w:rsidP="3D8AC8C5" w:rsidRDefault="00065A76" w14:paraId="12CBE099" wp14:textId="77777777" wp14:noSpellErr="1">
      <w:pPr>
        <w:pStyle w:val="Ttulo6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2F52EB9D" w14:paraId="46E40D97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74016" w:rsidRDefault="00F46CBE" w14:paraId="29654EDC" wp14:textId="5FFB0CC3">
            <w:pPr>
              <w:pStyle w:val="Tabela"/>
            </w:pPr>
            <w:r w:rsidR="0C5B2658">
              <w:drawing>
                <wp:inline xmlns:wp14="http://schemas.microsoft.com/office/word/2010/wordprocessingDrawing" wp14:editId="507A9358" wp14:anchorId="5DE8813D">
                  <wp:extent cx="5800725" cy="3571875"/>
                  <wp:effectExtent l="0" t="0" r="0" b="0"/>
                  <wp:docPr id="11490348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4970006b8343d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5800725" cy="357187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44A58" w:rsidP="3D8AC8C5" w:rsidRDefault="00044A58" w14:paraId="5DAB6C7B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3D8AC8C5" w:rsidRDefault="00065A76" w14:paraId="78294F6A" wp14:textId="77777777" wp14:noSpellErr="1">
      <w:pPr>
        <w:pStyle w:val="Ttulo6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3D8AC8C5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3D8AC8C5" w:rsidRDefault="00AD49AE" w14:paraId="6A05A809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9803D7" w:rsidR="009803D7" w:rsidP="3D8AC8C5" w:rsidRDefault="009803D7" w14:paraId="5A39BBE3" wp14:textId="77777777" wp14:noSpellErr="1">
      <w:pPr>
        <w:pStyle w:val="Ttulo6"/>
        <w:keepLines w:val="1"/>
        <w:numPr>
          <w:ilvl w:val="0"/>
          <w:numId w:val="0"/>
        </w:numPr>
        <w:ind w:left="1152" w:hanging="1152"/>
        <w:rPr>
          <w:rFonts w:ascii="Arial" w:hAnsi="Arial" w:eastAsia="Arial" w:cs="Arial"/>
          <w:b w:val="0"/>
          <w:bCs w:val="0"/>
          <w:i w:val="0"/>
          <w:iCs w:val="0"/>
        </w:rPr>
      </w:pPr>
    </w:p>
    <w:p xmlns:wp14="http://schemas.microsoft.com/office/word/2010/wordml" w:rsidRPr="00577606" w:rsidR="00065A76" w:rsidP="3D8AC8C5" w:rsidRDefault="00065A76" w14:paraId="0DF95085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1275"/>
        <w:gridCol w:w="1695"/>
        <w:gridCol w:w="1060"/>
        <w:gridCol w:w="1485"/>
        <w:gridCol w:w="1095"/>
        <w:gridCol w:w="1471"/>
      </w:tblGrid>
      <w:tr xmlns:wp14="http://schemas.microsoft.com/office/word/2010/wordml" w:rsidRPr="00577606" w:rsidR="00065A76" w:rsidTr="2F52EB9D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10" w:type="dxa"/>
            <w:tcMar/>
          </w:tcPr>
          <w:p w:rsidRPr="00577606" w:rsidR="00065A76" w:rsidP="3D8AC8C5" w:rsidRDefault="00065A76" w14:paraId="2A34697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Número</w:t>
            </w:r>
          </w:p>
        </w:tc>
        <w:tc>
          <w:tcPr>
            <w:tcW w:w="1275" w:type="dxa"/>
            <w:tcMar/>
          </w:tcPr>
          <w:p w:rsidRPr="00577606" w:rsidR="00065A76" w:rsidP="3D8AC8C5" w:rsidRDefault="00065A76" w14:paraId="1E609B8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Nome</w:t>
            </w:r>
          </w:p>
        </w:tc>
        <w:tc>
          <w:tcPr>
            <w:tcW w:w="1695" w:type="dxa"/>
            <w:tcMar/>
          </w:tcPr>
          <w:p w:rsidRPr="00577606" w:rsidR="00065A76" w:rsidP="3D8AC8C5" w:rsidRDefault="00065A76" w14:paraId="212251CE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Descrição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3A67579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Valores válidos</w:t>
            </w:r>
          </w:p>
        </w:tc>
        <w:tc>
          <w:tcPr>
            <w:tcW w:w="1485" w:type="dxa"/>
            <w:tcMar/>
          </w:tcPr>
          <w:p w:rsidRPr="00577606" w:rsidR="00065A76" w:rsidP="3D8AC8C5" w:rsidRDefault="00065A76" w14:paraId="656C898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Formato</w:t>
            </w:r>
          </w:p>
        </w:tc>
        <w:tc>
          <w:tcPr>
            <w:tcW w:w="1095" w:type="dxa"/>
            <w:tcMar/>
          </w:tcPr>
          <w:p w:rsidRPr="00577606" w:rsidR="00065A76" w:rsidP="3D8AC8C5" w:rsidRDefault="00065A76" w14:paraId="7444BE6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Tipo</w:t>
            </w:r>
          </w:p>
        </w:tc>
        <w:tc>
          <w:tcPr>
            <w:tcW w:w="1471" w:type="dxa"/>
            <w:tcMar/>
          </w:tcPr>
          <w:p w:rsidRPr="00577606" w:rsidR="00065A76" w:rsidP="3D8AC8C5" w:rsidRDefault="00065A76" w14:paraId="6002582C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2F52EB9D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3D8AC8C5" w:rsidRDefault="00065A76" w14:paraId="72A3D3EC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3D8AC8C5" w:rsidRDefault="00065A76" w14:paraId="0D0B940D" wp14:textId="6271EB29">
            <w:pPr>
              <w:pStyle w:val="Tabela"/>
              <w:rPr>
                <w:rFonts w:ascii="Arial" w:hAnsi="Arial" w:eastAsia="Arial" w:cs="Arial"/>
              </w:rPr>
            </w:pPr>
            <w:r w:rsidRPr="3D8AC8C5" w:rsidR="2CDD9444">
              <w:rPr>
                <w:rFonts w:ascii="Arial" w:hAnsi="Arial" w:eastAsia="Arial" w:cs="Arial"/>
              </w:rPr>
              <w:t>Nome</w:t>
            </w:r>
          </w:p>
        </w:tc>
        <w:tc>
          <w:tcPr>
            <w:tcW w:w="1695" w:type="dxa"/>
            <w:tcMar/>
          </w:tcPr>
          <w:p w:rsidRPr="00577606" w:rsidR="00065A76" w:rsidP="3D8AC8C5" w:rsidRDefault="00065A76" w14:paraId="0E27B00A" wp14:textId="3D61DCF9">
            <w:pPr>
              <w:pStyle w:val="Tabela"/>
              <w:rPr>
                <w:rFonts w:ascii="Arial" w:hAnsi="Arial" w:eastAsia="Arial" w:cs="Arial"/>
              </w:rPr>
            </w:pPr>
            <w:r w:rsidRPr="3D8AC8C5" w:rsidR="7A46312F">
              <w:rPr>
                <w:rFonts w:ascii="Arial" w:hAnsi="Arial" w:eastAsia="Arial" w:cs="Arial"/>
              </w:rPr>
              <w:t>Nome do convênio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60061E4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3D8AC8C5" w:rsidRDefault="00065A76" w14:paraId="44EAFD9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tcMar/>
          </w:tcPr>
          <w:p w:rsidRPr="00577606" w:rsidR="00065A76" w:rsidP="3D8AC8C5" w:rsidRDefault="00065A76" w14:paraId="4B94D5A5" wp14:textId="6FFD3652">
            <w:pPr>
              <w:pStyle w:val="Tabela"/>
              <w:rPr>
                <w:rFonts w:ascii="Arial" w:hAnsi="Arial" w:eastAsia="Arial" w:cs="Arial"/>
              </w:rPr>
            </w:pPr>
            <w:r w:rsidRPr="3D8AC8C5" w:rsidR="5128B3C7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471" w:type="dxa"/>
            <w:tcMar/>
          </w:tcPr>
          <w:p w:rsidRPr="00577606" w:rsidR="005C5584" w:rsidP="2F52EB9D" w:rsidRDefault="005C5584" w14:paraId="3DEEC669" wp14:textId="6111CA58">
            <w:pPr>
              <w:pStyle w:val="Tabela"/>
              <w:rPr>
                <w:rFonts w:ascii="Arial" w:hAnsi="Arial" w:eastAsia="Arial" w:cs="Arial"/>
              </w:rPr>
            </w:pPr>
            <w:r w:rsidRPr="2F52EB9D" w:rsidR="4A7F0F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Obrigatório</w:t>
            </w:r>
            <w:r w:rsidRPr="2F52EB9D" w:rsidR="787687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;</w:t>
            </w:r>
            <w:r w:rsidRPr="2F52EB9D" w:rsidR="4A7F0F21">
              <w:rPr>
                <w:noProof w:val="0"/>
                <w:lang w:val="pt-BR"/>
              </w:rPr>
              <w:t xml:space="preserve"> </w:t>
            </w:r>
            <w:r w:rsidRPr="2F52EB9D" w:rsidR="644AE97A">
              <w:rPr>
                <w:rFonts w:ascii="Arial" w:hAnsi="Arial" w:eastAsia="Arial" w:cs="Arial"/>
              </w:rPr>
              <w:t xml:space="preserve">Limite de </w:t>
            </w:r>
            <w:r w:rsidRPr="2F52EB9D" w:rsidR="3C709F08">
              <w:rPr>
                <w:rFonts w:ascii="Arial" w:hAnsi="Arial" w:eastAsia="Arial" w:cs="Arial"/>
              </w:rPr>
              <w:t>8</w:t>
            </w:r>
            <w:r w:rsidRPr="2F52EB9D" w:rsidR="644AE97A">
              <w:rPr>
                <w:rFonts w:ascii="Arial" w:hAnsi="Arial" w:eastAsia="Arial" w:cs="Arial"/>
              </w:rPr>
              <w:t>0 caracteres</w:t>
            </w:r>
            <w:r w:rsidRPr="2F52EB9D" w:rsidR="0207A0D5">
              <w:rPr>
                <w:rFonts w:ascii="Arial" w:hAnsi="Arial" w:eastAsia="Arial" w:cs="Arial"/>
              </w:rPr>
              <w:t>.</w:t>
            </w:r>
          </w:p>
        </w:tc>
      </w:tr>
      <w:tr xmlns:wp14="http://schemas.microsoft.com/office/word/2010/wordml" w:rsidRPr="00577606" w:rsidR="00065A76" w:rsidTr="2F52EB9D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3D8AC8C5" w:rsidRDefault="00065A76" w14:paraId="45FB0818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3D8AC8C5" w:rsidRDefault="00065A76" w14:paraId="049F31CB" wp14:textId="05A2D43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3D8AC8C5" w:rsidR="3D96B07D">
              <w:rPr>
                <w:rFonts w:ascii="Arial" w:hAnsi="Arial" w:eastAsia="Arial" w:cs="Arial"/>
              </w:rPr>
              <w:t>ANS</w:t>
            </w:r>
          </w:p>
        </w:tc>
        <w:tc>
          <w:tcPr>
            <w:tcW w:w="1695" w:type="dxa"/>
            <w:tcMar/>
          </w:tcPr>
          <w:p w:rsidRPr="00577606" w:rsidR="00065A76" w:rsidP="3D8AC8C5" w:rsidRDefault="00065A76" w14:paraId="53128261" wp14:textId="3F4F569D">
            <w:pPr>
              <w:pStyle w:val="Tabela"/>
              <w:rPr>
                <w:rFonts w:ascii="Arial" w:hAnsi="Arial" w:eastAsia="Arial" w:cs="Arial"/>
              </w:rPr>
            </w:pPr>
            <w:r w:rsidRPr="3D8AC8C5" w:rsidR="3D96B07D">
              <w:rPr>
                <w:rFonts w:ascii="Arial" w:hAnsi="Arial" w:eastAsia="Arial" w:cs="Arial"/>
              </w:rPr>
              <w:t>Registro na ANS do convênio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62486C0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3D8AC8C5" w:rsidRDefault="00065A76" w14:paraId="4101652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tcMar/>
          </w:tcPr>
          <w:p w:rsidRPr="00577606" w:rsidR="00065A76" w:rsidP="3D8AC8C5" w:rsidRDefault="00065A76" w14:paraId="4B99056E" wp14:textId="2C304B17">
            <w:pPr>
              <w:pStyle w:val="Tabela"/>
              <w:rPr>
                <w:rFonts w:ascii="Arial" w:hAnsi="Arial" w:eastAsia="Arial" w:cs="Arial"/>
              </w:rPr>
            </w:pPr>
            <w:r w:rsidRPr="3D8AC8C5" w:rsidR="29C7AB54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471" w:type="dxa"/>
            <w:tcMar/>
          </w:tcPr>
          <w:p w:rsidRPr="00577606" w:rsidR="00065A76" w:rsidP="3D8AC8C5" w:rsidRDefault="00065A76" w14:paraId="1299C43A" wp14:textId="4CFEB5FE">
            <w:pPr>
              <w:pStyle w:val="Tabela"/>
              <w:rPr>
                <w:rFonts w:ascii="Arial" w:hAnsi="Arial" w:eastAsia="Arial" w:cs="Arial"/>
              </w:rPr>
            </w:pPr>
            <w:r w:rsidRPr="789DA056" w:rsidR="0B7E545B">
              <w:rPr>
                <w:rFonts w:ascii="Arial" w:hAnsi="Arial" w:eastAsia="Arial" w:cs="Arial"/>
              </w:rPr>
              <w:t>Limite de 6 caracteres</w:t>
            </w:r>
          </w:p>
        </w:tc>
      </w:tr>
      <w:tr xmlns:wp14="http://schemas.microsoft.com/office/word/2010/wordml" w:rsidRPr="00577606" w:rsidR="00065A76" w:rsidTr="2F52EB9D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3D8AC8C5" w:rsidRDefault="00065A76" w14:paraId="3461D779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3D8AC8C5" w:rsidRDefault="00065A76" w14:paraId="3CF2D8B6" wp14:textId="07E7D790">
            <w:pPr>
              <w:pStyle w:val="Tabela"/>
              <w:rPr>
                <w:rFonts w:ascii="Arial" w:hAnsi="Arial" w:eastAsia="Arial" w:cs="Arial"/>
              </w:rPr>
            </w:pPr>
            <w:r w:rsidRPr="3D8AC8C5" w:rsidR="2CDD9444">
              <w:rPr>
                <w:rFonts w:ascii="Arial" w:hAnsi="Arial" w:eastAsia="Arial" w:cs="Arial"/>
              </w:rPr>
              <w:t>Limite de retorno</w:t>
            </w:r>
          </w:p>
        </w:tc>
        <w:tc>
          <w:tcPr>
            <w:tcW w:w="1695" w:type="dxa"/>
            <w:tcMar/>
          </w:tcPr>
          <w:p w:rsidRPr="00577606" w:rsidR="00065A76" w:rsidP="2F52EB9D" w:rsidRDefault="00065A76" w14:paraId="0FB78278" wp14:textId="57D8EC84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52EB9D" w:rsidR="5B326A5F">
              <w:rPr>
                <w:rFonts w:ascii="Arial" w:hAnsi="Arial" w:eastAsia="Arial" w:cs="Arial"/>
              </w:rPr>
              <w:t>Tempo em dia para retorno de consultas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1FC3994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3D8AC8C5" w:rsidRDefault="00065A76" w14:paraId="0562CB0E" wp14:textId="69FADDC2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095" w:type="dxa"/>
            <w:tcMar/>
          </w:tcPr>
          <w:p w:rsidRPr="00577606" w:rsidR="00065A76" w:rsidP="3D8AC8C5" w:rsidRDefault="00065A76" w14:paraId="34CE0A41" wp14:textId="71B1766C">
            <w:pPr>
              <w:pStyle w:val="Tabela"/>
              <w:rPr>
                <w:rFonts w:ascii="Arial" w:hAnsi="Arial" w:eastAsia="Arial" w:cs="Arial"/>
              </w:rPr>
            </w:pPr>
            <w:r w:rsidRPr="2F52EB9D" w:rsidR="5B326A5F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471" w:type="dxa"/>
            <w:tcMar/>
          </w:tcPr>
          <w:p w:rsidRPr="00577606" w:rsidR="00065A76" w:rsidP="2F52EB9D" w:rsidRDefault="00065A76" w14:paraId="62EBF3C5" wp14:textId="56C3AA74">
            <w:pPr>
              <w:pStyle w:val="Tabela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F52EB9D" w:rsidR="106AC0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Obrigatório</w:t>
            </w:r>
            <w:r w:rsidRPr="2F52EB9D" w:rsidR="106AC0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;</w:t>
            </w:r>
            <w:r w:rsidRPr="2F52EB9D" w:rsidR="27FE2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Limite</w:t>
            </w:r>
            <w:r w:rsidRPr="2F52EB9D" w:rsidR="27FE29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2 caracteres</w:t>
            </w:r>
          </w:p>
        </w:tc>
      </w:tr>
    </w:tbl>
    <w:p w:rsidR="3D8AC8C5" w:rsidRDefault="3D8AC8C5" w14:paraId="59722F1D" w14:textId="0A8ECE96"/>
    <w:p xmlns:wp14="http://schemas.microsoft.com/office/word/2010/wordml" w:rsidRPr="00577606" w:rsidR="00065A76" w:rsidP="3D8AC8C5" w:rsidRDefault="00065A76" w14:paraId="1F3B1409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3D8AC8C5" w:rsidRDefault="00065A76" w14:paraId="74F6249E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2295"/>
        <w:gridCol w:w="3405"/>
        <w:gridCol w:w="2350"/>
      </w:tblGrid>
      <w:tr xmlns:wp14="http://schemas.microsoft.com/office/word/2010/wordml" w:rsidRPr="00577606" w:rsidR="00065A76" w:rsidTr="789DA056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065A76" w:rsidP="3D8AC8C5" w:rsidRDefault="00065A76" w14:paraId="453314E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Número</w:t>
            </w:r>
          </w:p>
        </w:tc>
        <w:tc>
          <w:tcPr>
            <w:tcW w:w="2295" w:type="dxa"/>
            <w:tcMar/>
          </w:tcPr>
          <w:p w:rsidRPr="00577606" w:rsidR="00065A76" w:rsidP="3D8AC8C5" w:rsidRDefault="00065A76" w14:paraId="060AC683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3405" w:type="dxa"/>
            <w:tcMar/>
          </w:tcPr>
          <w:p w:rsidRPr="00577606" w:rsidR="00065A76" w:rsidP="3D8AC8C5" w:rsidRDefault="00065A76" w14:paraId="385590C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Ação</w:t>
            </w:r>
          </w:p>
        </w:tc>
        <w:tc>
          <w:tcPr>
            <w:tcW w:w="2350" w:type="dxa"/>
            <w:tcMar/>
          </w:tcPr>
          <w:p w:rsidRPr="00577606" w:rsidR="00065A76" w:rsidP="3D8AC8C5" w:rsidRDefault="00065A76" w14:paraId="7D78E8A9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Restrições</w:t>
            </w:r>
          </w:p>
        </w:tc>
      </w:tr>
      <w:tr xmlns:wp14="http://schemas.microsoft.com/office/word/2010/wordml" w:rsidRPr="00577606" w:rsidR="00EA7AD4" w:rsidTr="789DA056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EA7AD4" w:rsidP="3D8AC8C5" w:rsidRDefault="00EA7AD4" w14:paraId="664355AD" wp14:textId="77777777" wp14:noSpellErr="1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tcMar/>
          </w:tcPr>
          <w:p w:rsidRPr="00577606" w:rsidR="00EA7AD4" w:rsidP="3D8AC8C5" w:rsidRDefault="00EA7AD4" w14:paraId="1A965116" wp14:textId="2022D392">
            <w:pPr>
              <w:pStyle w:val="Tabela"/>
              <w:rPr>
                <w:rFonts w:ascii="Arial" w:hAnsi="Arial" w:eastAsia="Arial" w:cs="Arial"/>
              </w:rPr>
            </w:pPr>
            <w:r w:rsidRPr="3F3020C2" w:rsidR="0BCAAE0C">
              <w:rPr>
                <w:rFonts w:ascii="Arial" w:hAnsi="Arial" w:eastAsia="Arial" w:cs="Arial"/>
              </w:rPr>
              <w:t xml:space="preserve">Editar </w:t>
            </w:r>
            <w:r w:rsidRPr="3F3020C2" w:rsidR="6FFAED90">
              <w:rPr>
                <w:rFonts w:ascii="Arial" w:hAnsi="Arial" w:eastAsia="Arial" w:cs="Arial"/>
              </w:rPr>
              <w:t>convênio</w:t>
            </w:r>
          </w:p>
        </w:tc>
        <w:tc>
          <w:tcPr>
            <w:tcW w:w="3405" w:type="dxa"/>
            <w:tcMar/>
          </w:tcPr>
          <w:p w:rsidRPr="00577606" w:rsidR="00EA7AD4" w:rsidP="3D8AC8C5" w:rsidRDefault="00EA7AD4" w14:paraId="7DF4E37C" wp14:textId="717DC41E">
            <w:pPr>
              <w:pStyle w:val="Tabela"/>
              <w:rPr>
                <w:rFonts w:ascii="Arial" w:hAnsi="Arial" w:eastAsia="Arial" w:cs="Arial"/>
              </w:rPr>
            </w:pPr>
            <w:r w:rsidRPr="3F3020C2" w:rsidR="6FFAED90">
              <w:rPr>
                <w:rFonts w:ascii="Arial" w:hAnsi="Arial" w:eastAsia="Arial" w:cs="Arial"/>
              </w:rPr>
              <w:t xml:space="preserve">Realiza </w:t>
            </w:r>
            <w:r w:rsidRPr="3F3020C2" w:rsidR="7A26CC2D">
              <w:rPr>
                <w:rFonts w:ascii="Arial" w:hAnsi="Arial" w:eastAsia="Arial" w:cs="Arial"/>
              </w:rPr>
              <w:t xml:space="preserve">edição </w:t>
            </w:r>
            <w:r w:rsidRPr="3F3020C2" w:rsidR="6FFAED90">
              <w:rPr>
                <w:rFonts w:ascii="Arial" w:hAnsi="Arial" w:eastAsia="Arial" w:cs="Arial"/>
              </w:rPr>
              <w:t>do convênio</w:t>
            </w:r>
          </w:p>
        </w:tc>
        <w:tc>
          <w:tcPr>
            <w:tcW w:w="2350" w:type="dxa"/>
            <w:tcMar/>
          </w:tcPr>
          <w:p w:rsidRPr="00577606" w:rsidR="00EA7AD4" w:rsidP="3D8AC8C5" w:rsidRDefault="00EA7AD4" w14:paraId="44FB30F8" wp14:textId="46643BCF">
            <w:pPr>
              <w:pStyle w:val="Tabela"/>
              <w:rPr>
                <w:rFonts w:ascii="Arial" w:hAnsi="Arial" w:eastAsia="Arial" w:cs="Arial"/>
              </w:rPr>
            </w:pPr>
            <w:r w:rsidRPr="789DA056" w:rsidR="5A53E98B">
              <w:rPr>
                <w:rFonts w:ascii="Arial" w:hAnsi="Arial" w:eastAsia="Arial" w:cs="Arial"/>
              </w:rPr>
              <w:t>Só pode ser clicado se pelo menos um campo estiver preenchido</w:t>
            </w:r>
          </w:p>
        </w:tc>
      </w:tr>
    </w:tbl>
    <w:p w:rsidR="3D8AC8C5" w:rsidP="3F3020C2" w:rsidRDefault="3D8AC8C5" w14:paraId="29AF4FF8" w14:noSpellErr="1" w14:textId="16B56F4F">
      <w:pPr>
        <w:pStyle w:val="Corpodetexto"/>
        <w:rPr>
          <w:rFonts w:ascii="Arial" w:hAnsi="Arial" w:eastAsia="Arial" w:cs="Arial"/>
          <w:b w:val="0"/>
          <w:bCs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4d3eb6c3e70d4163"/>
      <w:footerReference w:type="first" r:id="R6afcf716490141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3D8AC8C5" w:rsidTr="3D8AC8C5" w14:paraId="269B51E6">
      <w:trPr>
        <w:trHeight w:val="300"/>
      </w:trPr>
      <w:tc>
        <w:tcPr>
          <w:tcW w:w="2770" w:type="dxa"/>
          <w:tcMar/>
        </w:tcPr>
        <w:p w:rsidR="3D8AC8C5" w:rsidP="3D8AC8C5" w:rsidRDefault="3D8AC8C5" w14:paraId="2C4E046B" w14:textId="59A684A7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3D8AC8C5" w:rsidP="3D8AC8C5" w:rsidRDefault="3D8AC8C5" w14:paraId="25C975D7" w14:textId="75B1528E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3D8AC8C5" w:rsidP="3D8AC8C5" w:rsidRDefault="3D8AC8C5" w14:paraId="706071C1" w14:textId="16D88407">
          <w:pPr>
            <w:pStyle w:val="Cabealho"/>
            <w:bidi w:val="0"/>
            <w:ind w:right="-115"/>
            <w:jc w:val="right"/>
          </w:pPr>
        </w:p>
      </w:tc>
    </w:tr>
  </w:tbl>
  <w:p w:rsidR="3D8AC8C5" w:rsidP="3D8AC8C5" w:rsidRDefault="3D8AC8C5" w14:paraId="23D0C31E" w14:textId="3BA9C04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3D8AC8C5" w:rsidP="3D8AC8C5" w:rsidRDefault="3D8AC8C5" w14:paraId="2B1291DD" w14:textId="1F98BF49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</w:pPr>
    <w:r w:rsidRPr="3D8AC8C5" w:rsidR="3D8AC8C5">
      <w:rPr>
        <w:sz w:val="24"/>
        <w:szCs w:val="24"/>
      </w:rPr>
      <w:t>Terapin</w:t>
    </w:r>
  </w:p>
  <w:p w:rsidR="3D8AC8C5" w:rsidP="3D8AC8C5" w:rsidRDefault="3D8AC8C5" w14:paraId="5F8BC7C7" w14:textId="3D008C33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3D8AC8C5" w:rsidTr="3D8AC8C5" w14:paraId="29B8CC13">
      <w:trPr>
        <w:trHeight w:val="300"/>
      </w:trPr>
      <w:tc>
        <w:tcPr>
          <w:tcW w:w="2770" w:type="dxa"/>
          <w:tcMar/>
        </w:tcPr>
        <w:p w:rsidR="3D8AC8C5" w:rsidP="3D8AC8C5" w:rsidRDefault="3D8AC8C5" w14:paraId="54599121" w14:textId="6D785821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3D8AC8C5" w:rsidP="3D8AC8C5" w:rsidRDefault="3D8AC8C5" w14:paraId="7DF56146" w14:textId="2D061EC6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3D8AC8C5" w:rsidP="3D8AC8C5" w:rsidRDefault="3D8AC8C5" w14:paraId="12FFE5C4" w14:textId="22C22CDD">
          <w:pPr>
            <w:pStyle w:val="Cabealho"/>
            <w:bidi w:val="0"/>
            <w:ind w:right="-115"/>
            <w:jc w:val="right"/>
          </w:pPr>
        </w:p>
      </w:tc>
    </w:tr>
  </w:tbl>
  <w:p w:rsidR="3D8AC8C5" w:rsidP="3D8AC8C5" w:rsidRDefault="3D8AC8C5" w14:paraId="04ABA040" w14:textId="6A218DA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14453">
    <w:abstractNumId w:val="95"/>
  </w:num>
  <w:num w:numId="2" w16cid:durableId="88353603">
    <w:abstractNumId w:val="89"/>
  </w:num>
  <w:num w:numId="3" w16cid:durableId="1578200640">
    <w:abstractNumId w:val="21"/>
  </w:num>
  <w:num w:numId="4" w16cid:durableId="1663847564">
    <w:abstractNumId w:val="60"/>
  </w:num>
  <w:num w:numId="5" w16cid:durableId="1294408437">
    <w:abstractNumId w:val="93"/>
  </w:num>
  <w:num w:numId="6" w16cid:durableId="1813400183">
    <w:abstractNumId w:val="16"/>
  </w:num>
  <w:num w:numId="7" w16cid:durableId="14382868">
    <w:abstractNumId w:val="36"/>
  </w:num>
  <w:num w:numId="8" w16cid:durableId="2138988541">
    <w:abstractNumId w:val="29"/>
  </w:num>
  <w:num w:numId="9" w16cid:durableId="744914385">
    <w:abstractNumId w:val="92"/>
  </w:num>
  <w:num w:numId="10" w16cid:durableId="383647781">
    <w:abstractNumId w:val="3"/>
  </w:num>
  <w:num w:numId="11" w16cid:durableId="696807622">
    <w:abstractNumId w:val="37"/>
  </w:num>
  <w:num w:numId="12" w16cid:durableId="797455796">
    <w:abstractNumId w:val="85"/>
  </w:num>
  <w:num w:numId="13" w16cid:durableId="1937664957">
    <w:abstractNumId w:val="87"/>
  </w:num>
  <w:num w:numId="14" w16cid:durableId="14774608">
    <w:abstractNumId w:val="67"/>
  </w:num>
  <w:num w:numId="15" w16cid:durableId="1795366565">
    <w:abstractNumId w:val="63"/>
  </w:num>
  <w:num w:numId="16" w16cid:durableId="1533835898">
    <w:abstractNumId w:val="50"/>
  </w:num>
  <w:num w:numId="17" w16cid:durableId="1961300134">
    <w:abstractNumId w:val="33"/>
  </w:num>
  <w:num w:numId="18" w16cid:durableId="1393043642">
    <w:abstractNumId w:val="56"/>
  </w:num>
  <w:num w:numId="19" w16cid:durableId="818038183">
    <w:abstractNumId w:val="53"/>
  </w:num>
  <w:num w:numId="20" w16cid:durableId="1704751303">
    <w:abstractNumId w:val="65"/>
  </w:num>
  <w:num w:numId="21" w16cid:durableId="1318605909">
    <w:abstractNumId w:val="31"/>
  </w:num>
  <w:num w:numId="22" w16cid:durableId="2026007674">
    <w:abstractNumId w:val="44"/>
  </w:num>
  <w:num w:numId="23" w16cid:durableId="1099063413">
    <w:abstractNumId w:val="69"/>
  </w:num>
  <w:num w:numId="24" w16cid:durableId="1094012617">
    <w:abstractNumId w:val="45"/>
  </w:num>
  <w:num w:numId="25" w16cid:durableId="1020863097">
    <w:abstractNumId w:val="47"/>
  </w:num>
  <w:num w:numId="26" w16cid:durableId="673992797">
    <w:abstractNumId w:val="106"/>
  </w:num>
  <w:num w:numId="27" w16cid:durableId="936014703">
    <w:abstractNumId w:val="68"/>
  </w:num>
  <w:num w:numId="28" w16cid:durableId="929775014">
    <w:abstractNumId w:val="46"/>
  </w:num>
  <w:num w:numId="29" w16cid:durableId="1430543373">
    <w:abstractNumId w:val="26"/>
  </w:num>
  <w:num w:numId="30" w16cid:durableId="810948307">
    <w:abstractNumId w:val="13"/>
  </w:num>
  <w:num w:numId="31" w16cid:durableId="1553420097">
    <w:abstractNumId w:val="80"/>
  </w:num>
  <w:num w:numId="32" w16cid:durableId="770857298">
    <w:abstractNumId w:val="40"/>
  </w:num>
  <w:num w:numId="33" w16cid:durableId="1711874801">
    <w:abstractNumId w:val="59"/>
  </w:num>
  <w:num w:numId="34" w16cid:durableId="543249864">
    <w:abstractNumId w:val="75"/>
  </w:num>
  <w:num w:numId="35" w16cid:durableId="528298901">
    <w:abstractNumId w:val="97"/>
  </w:num>
  <w:num w:numId="36" w16cid:durableId="454256702">
    <w:abstractNumId w:val="39"/>
  </w:num>
  <w:num w:numId="37" w16cid:durableId="1591086608">
    <w:abstractNumId w:val="52"/>
  </w:num>
  <w:num w:numId="38" w16cid:durableId="733889096">
    <w:abstractNumId w:val="23"/>
  </w:num>
  <w:num w:numId="39" w16cid:durableId="324169980">
    <w:abstractNumId w:val="25"/>
  </w:num>
  <w:num w:numId="40" w16cid:durableId="929046725">
    <w:abstractNumId w:val="49"/>
  </w:num>
  <w:num w:numId="41" w16cid:durableId="1425224049">
    <w:abstractNumId w:val="55"/>
  </w:num>
  <w:num w:numId="42" w16cid:durableId="39404833">
    <w:abstractNumId w:val="86"/>
  </w:num>
  <w:num w:numId="43" w16cid:durableId="1041517542">
    <w:abstractNumId w:val="17"/>
  </w:num>
  <w:num w:numId="44" w16cid:durableId="1853840544">
    <w:abstractNumId w:val="9"/>
  </w:num>
  <w:num w:numId="45" w16cid:durableId="1060522495">
    <w:abstractNumId w:val="19"/>
  </w:num>
  <w:num w:numId="46" w16cid:durableId="1922136880">
    <w:abstractNumId w:val="105"/>
  </w:num>
  <w:num w:numId="47" w16cid:durableId="734547483">
    <w:abstractNumId w:val="8"/>
  </w:num>
  <w:num w:numId="48" w16cid:durableId="848449266">
    <w:abstractNumId w:val="94"/>
  </w:num>
  <w:num w:numId="49" w16cid:durableId="1508984750">
    <w:abstractNumId w:val="38"/>
  </w:num>
  <w:num w:numId="50" w16cid:durableId="596837391">
    <w:abstractNumId w:val="99"/>
  </w:num>
  <w:num w:numId="51" w16cid:durableId="1857377921">
    <w:abstractNumId w:val="11"/>
  </w:num>
  <w:num w:numId="52" w16cid:durableId="1388263727">
    <w:abstractNumId w:val="24"/>
  </w:num>
  <w:num w:numId="53" w16cid:durableId="237206616">
    <w:abstractNumId w:val="103"/>
  </w:num>
  <w:num w:numId="54" w16cid:durableId="293289111">
    <w:abstractNumId w:val="20"/>
  </w:num>
  <w:num w:numId="55" w16cid:durableId="842937260">
    <w:abstractNumId w:val="57"/>
  </w:num>
  <w:num w:numId="56" w16cid:durableId="106047963">
    <w:abstractNumId w:val="64"/>
  </w:num>
  <w:num w:numId="57" w16cid:durableId="1844054308">
    <w:abstractNumId w:val="2"/>
  </w:num>
  <w:num w:numId="58" w16cid:durableId="1554074456">
    <w:abstractNumId w:val="51"/>
  </w:num>
  <w:num w:numId="59" w16cid:durableId="595481893">
    <w:abstractNumId w:val="76"/>
  </w:num>
  <w:num w:numId="60" w16cid:durableId="703752272">
    <w:abstractNumId w:val="15"/>
  </w:num>
  <w:num w:numId="61" w16cid:durableId="397367773">
    <w:abstractNumId w:val="101"/>
  </w:num>
  <w:num w:numId="62" w16cid:durableId="1014763082">
    <w:abstractNumId w:val="41"/>
  </w:num>
  <w:num w:numId="63" w16cid:durableId="1294140514">
    <w:abstractNumId w:val="66"/>
  </w:num>
  <w:num w:numId="64" w16cid:durableId="1279410856">
    <w:abstractNumId w:val="35"/>
  </w:num>
  <w:num w:numId="65" w16cid:durableId="1712415026">
    <w:abstractNumId w:val="5"/>
  </w:num>
  <w:num w:numId="66" w16cid:durableId="113526023">
    <w:abstractNumId w:val="79"/>
  </w:num>
  <w:num w:numId="67" w16cid:durableId="1703945410">
    <w:abstractNumId w:val="1"/>
  </w:num>
  <w:num w:numId="68" w16cid:durableId="1664119873">
    <w:abstractNumId w:val="62"/>
  </w:num>
  <w:num w:numId="69" w16cid:durableId="759520603">
    <w:abstractNumId w:val="72"/>
  </w:num>
  <w:num w:numId="70" w16cid:durableId="590893139">
    <w:abstractNumId w:val="30"/>
  </w:num>
  <w:num w:numId="71" w16cid:durableId="976954253">
    <w:abstractNumId w:val="58"/>
  </w:num>
  <w:num w:numId="72" w16cid:durableId="436022861">
    <w:abstractNumId w:val="88"/>
  </w:num>
  <w:num w:numId="73" w16cid:durableId="1837963578">
    <w:abstractNumId w:val="83"/>
  </w:num>
  <w:num w:numId="74" w16cid:durableId="147865203">
    <w:abstractNumId w:val="81"/>
  </w:num>
  <w:num w:numId="75" w16cid:durableId="1918978820">
    <w:abstractNumId w:val="73"/>
  </w:num>
  <w:num w:numId="76" w16cid:durableId="314532237">
    <w:abstractNumId w:val="98"/>
  </w:num>
  <w:num w:numId="77" w16cid:durableId="397098387">
    <w:abstractNumId w:val="70"/>
  </w:num>
  <w:num w:numId="78" w16cid:durableId="1665232495">
    <w:abstractNumId w:val="96"/>
  </w:num>
  <w:num w:numId="79" w16cid:durableId="1659261044">
    <w:abstractNumId w:val="100"/>
  </w:num>
  <w:num w:numId="80" w16cid:durableId="730538801">
    <w:abstractNumId w:val="82"/>
  </w:num>
  <w:num w:numId="81" w16cid:durableId="1394161089">
    <w:abstractNumId w:val="10"/>
  </w:num>
  <w:num w:numId="82" w16cid:durableId="1587686674">
    <w:abstractNumId w:val="102"/>
  </w:num>
  <w:num w:numId="83" w16cid:durableId="1220481444">
    <w:abstractNumId w:val="54"/>
  </w:num>
  <w:num w:numId="84" w16cid:durableId="40446895">
    <w:abstractNumId w:val="84"/>
  </w:num>
  <w:num w:numId="85" w16cid:durableId="509612682">
    <w:abstractNumId w:val="74"/>
  </w:num>
  <w:num w:numId="86" w16cid:durableId="1677269343">
    <w:abstractNumId w:val="91"/>
  </w:num>
  <w:num w:numId="87" w16cid:durableId="199436062">
    <w:abstractNumId w:val="61"/>
  </w:num>
  <w:num w:numId="88" w16cid:durableId="1941447816">
    <w:abstractNumId w:val="71"/>
  </w:num>
  <w:num w:numId="89" w16cid:durableId="680013894">
    <w:abstractNumId w:val="22"/>
  </w:num>
  <w:num w:numId="90" w16cid:durableId="999626181">
    <w:abstractNumId w:val="6"/>
  </w:num>
  <w:num w:numId="91" w16cid:durableId="1352561225">
    <w:abstractNumId w:val="77"/>
  </w:num>
  <w:num w:numId="92" w16cid:durableId="551161551">
    <w:abstractNumId w:val="28"/>
  </w:num>
  <w:num w:numId="93" w16cid:durableId="1560164671">
    <w:abstractNumId w:val="14"/>
  </w:num>
  <w:num w:numId="94" w16cid:durableId="1758751779">
    <w:abstractNumId w:val="32"/>
  </w:num>
  <w:num w:numId="95" w16cid:durableId="1530608812">
    <w:abstractNumId w:val="27"/>
  </w:num>
  <w:num w:numId="96" w16cid:durableId="1697190080">
    <w:abstractNumId w:val="43"/>
  </w:num>
  <w:num w:numId="97" w16cid:durableId="1226454048">
    <w:abstractNumId w:val="4"/>
  </w:num>
  <w:num w:numId="98" w16cid:durableId="1557276970">
    <w:abstractNumId w:val="18"/>
  </w:num>
  <w:num w:numId="99" w16cid:durableId="1654605183">
    <w:abstractNumId w:val="90"/>
  </w:num>
  <w:num w:numId="100" w16cid:durableId="1530339922">
    <w:abstractNumId w:val="78"/>
  </w:num>
  <w:num w:numId="101" w16cid:durableId="1824002079">
    <w:abstractNumId w:val="34"/>
  </w:num>
  <w:num w:numId="102" w16cid:durableId="565187691">
    <w:abstractNumId w:val="104"/>
  </w:num>
  <w:num w:numId="103" w16cid:durableId="308170673">
    <w:abstractNumId w:val="48"/>
  </w:num>
  <w:num w:numId="104" w16cid:durableId="1914386994">
    <w:abstractNumId w:val="42"/>
  </w:num>
  <w:num w:numId="105" w16cid:durableId="1591693262">
    <w:abstractNumId w:val="7"/>
  </w:num>
  <w:num w:numId="106" w16cid:durableId="1681464304">
    <w:abstractNumId w:val="12"/>
  </w:num>
  <w:num w:numId="107" w16cid:durableId="1872985358">
    <w:abstractNumId w:val="0"/>
  </w:num>
  <w:num w:numId="108" w16cid:durableId="1501655429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07A0D5"/>
    <w:rsid w:val="0231B640"/>
    <w:rsid w:val="053F285C"/>
    <w:rsid w:val="0B7E545B"/>
    <w:rsid w:val="0BCAAE0C"/>
    <w:rsid w:val="0C5B2658"/>
    <w:rsid w:val="106AC076"/>
    <w:rsid w:val="1CDA2BCB"/>
    <w:rsid w:val="2020B1B1"/>
    <w:rsid w:val="208643B9"/>
    <w:rsid w:val="2158BE21"/>
    <w:rsid w:val="2528390B"/>
    <w:rsid w:val="25F65A84"/>
    <w:rsid w:val="27526D1C"/>
    <w:rsid w:val="27FE2904"/>
    <w:rsid w:val="29980206"/>
    <w:rsid w:val="29C7AB54"/>
    <w:rsid w:val="2A22DC41"/>
    <w:rsid w:val="2AC783CD"/>
    <w:rsid w:val="2CDD9444"/>
    <w:rsid w:val="2F52EB9D"/>
    <w:rsid w:val="2FDE73FA"/>
    <w:rsid w:val="31A449D4"/>
    <w:rsid w:val="325A6B34"/>
    <w:rsid w:val="35B5341D"/>
    <w:rsid w:val="3C709F08"/>
    <w:rsid w:val="3D8AC8C5"/>
    <w:rsid w:val="3D96B07D"/>
    <w:rsid w:val="3EFDABB8"/>
    <w:rsid w:val="3F3020C2"/>
    <w:rsid w:val="405D061E"/>
    <w:rsid w:val="416DEED5"/>
    <w:rsid w:val="4666FEC4"/>
    <w:rsid w:val="46CFCF2E"/>
    <w:rsid w:val="47EF093A"/>
    <w:rsid w:val="498DBD40"/>
    <w:rsid w:val="4A7F0F21"/>
    <w:rsid w:val="4B1BDC02"/>
    <w:rsid w:val="4E3E76DA"/>
    <w:rsid w:val="5128B3C7"/>
    <w:rsid w:val="526EB2E9"/>
    <w:rsid w:val="556554C2"/>
    <w:rsid w:val="55E4B8D5"/>
    <w:rsid w:val="58045146"/>
    <w:rsid w:val="5A53E98B"/>
    <w:rsid w:val="5B326A5F"/>
    <w:rsid w:val="5F94EA13"/>
    <w:rsid w:val="60BA7500"/>
    <w:rsid w:val="644AE97A"/>
    <w:rsid w:val="66AAAABA"/>
    <w:rsid w:val="6BCD325D"/>
    <w:rsid w:val="6BFF2D75"/>
    <w:rsid w:val="6F14BFC2"/>
    <w:rsid w:val="6FCF97B0"/>
    <w:rsid w:val="6FFAED90"/>
    <w:rsid w:val="72C92860"/>
    <w:rsid w:val="72CA57DE"/>
    <w:rsid w:val="73AD2EEE"/>
    <w:rsid w:val="78768751"/>
    <w:rsid w:val="789DA056"/>
    <w:rsid w:val="7A26CC2D"/>
    <w:rsid w:val="7A46312F"/>
    <w:rsid w:val="7EAA53DA"/>
    <w:rsid w:val="7EE80630"/>
    <w:rsid w:val="7F5E9DED"/>
    <w:rsid w:val="7F76C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B68B15"/>
  <w15:chartTrackingRefBased/>
  <w15:docId w15:val="{59DDCD4F-FD37-46D9-80A3-6E00CBBCD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4d3eb6c3e70d4163" /><Relationship Type="http://schemas.openxmlformats.org/officeDocument/2006/relationships/footer" Target="footer3.xml" Id="R6afcf716490141b1" /><Relationship Type="http://schemas.openxmlformats.org/officeDocument/2006/relationships/image" Target="/media/image3.png" Id="Rf34970006b8343d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Ian dos Reis Novais</lastModifiedBy>
  <revision>1136</revision>
  <lastPrinted>1601-01-01T00:00:00.0000000Z</lastPrinted>
  <dcterms:created xsi:type="dcterms:W3CDTF">2024-09-17T18:57:00.0000000Z</dcterms:created>
  <dcterms:modified xsi:type="dcterms:W3CDTF">2024-09-23T22:15:51.3740157Z</dcterms:modified>
</coreProperties>
</file>