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bookmarkStart w:name="_Toc421009965" w:id="0"/>
    <w:bookmarkStart w:name="_Toc421013317" w:id="1"/>
    <w:bookmarkStart w:name="_Toc421098382" w:id="2"/>
    <w:p xmlns:wp14="http://schemas.microsoft.com/office/word/2010/wordml" w:rsidRPr="00577606" w:rsidR="00065A76" w:rsidP="3D8AC8C5" w:rsidRDefault="00065A76" w14:paraId="319DE2FC" wp14:textId="20801447">
      <w:pPr>
        <w:pStyle w:val="Ttulo5"/>
        <w:keepLines w:val="1"/>
        <w:numPr>
          <w:ilvl w:val="0"/>
          <w:numId w:val="0"/>
        </w:numPr>
        <w:ind w:left="1008"/>
        <w:jc w:val="center"/>
        <w:rPr>
          <w:rFonts w:ascii="Arial" w:hAnsi="Arial" w:eastAsia="Arial" w:cs="Arial"/>
        </w:rPr>
      </w:pPr>
      <w:bookmarkStart w:name="_Toc254818273" w:id="3"/>
      <w:bookmarkEnd w:id="0"/>
      <w:bookmarkEnd w:id="1"/>
      <w:bookmarkEnd w:id="2"/>
      <w:r w:rsidRPr="20C5445E" w:rsidR="00065A76">
        <w:rPr>
          <w:rFonts w:ascii="Arial" w:hAnsi="Arial" w:eastAsia="Arial" w:cs="Arial"/>
        </w:rPr>
        <w:t xml:space="preserve">Interface de usuário </w:t>
      </w:r>
      <w:r w:rsidRPr="20C5445E" w:rsidR="249C79D1">
        <w:rPr>
          <w:rFonts w:ascii="Arial" w:hAnsi="Arial" w:eastAsia="Arial" w:cs="Arial"/>
        </w:rPr>
        <w:t>visualização</w:t>
      </w:r>
      <w:r w:rsidRPr="20C5445E" w:rsidR="6BFF2D75">
        <w:rPr>
          <w:rFonts w:ascii="Arial" w:hAnsi="Arial" w:eastAsia="Arial" w:cs="Arial"/>
        </w:rPr>
        <w:t xml:space="preserve"> </w:t>
      </w:r>
      <w:r w:rsidRPr="20C5445E" w:rsidR="416DEED5">
        <w:rPr>
          <w:rFonts w:ascii="Arial" w:hAnsi="Arial" w:eastAsia="Arial" w:cs="Arial"/>
        </w:rPr>
        <w:t>de convênio</w:t>
      </w:r>
      <w:bookmarkEnd w:id="3"/>
    </w:p>
    <w:p w:rsidR="3D8AC8C5" w:rsidP="3D8AC8C5" w:rsidRDefault="3D8AC8C5" w14:paraId="356D2A84" w14:textId="538A4FE6">
      <w:pPr>
        <w:pStyle w:val="Corpodetexto"/>
        <w:keepLines w:val="1"/>
      </w:pPr>
    </w:p>
    <w:p xmlns:wp14="http://schemas.microsoft.com/office/word/2010/wordml" w:rsidRPr="00A74016" w:rsidR="00065A76" w:rsidP="3D8AC8C5" w:rsidRDefault="00065A76" w14:paraId="12CBE099" wp14:textId="77777777" wp14:noSpellErr="1">
      <w:pPr>
        <w:pStyle w:val="Ttulo6"/>
        <w:rPr>
          <w:rFonts w:ascii="Arial" w:hAnsi="Arial" w:eastAsia="Arial" w:cs="Arial"/>
        </w:rPr>
      </w:pPr>
      <w:r w:rsidRPr="3D8AC8C5" w:rsidR="00065A76">
        <w:rPr>
          <w:rFonts w:ascii="Arial" w:hAnsi="Arial" w:eastAsia="Arial" w:cs="Arial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:rsidTr="5CED3E42" w14:paraId="46E40D97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  <w:tcMar/>
          </w:tcPr>
          <w:p w:rsidRPr="00577606" w:rsidR="00065A76" w:rsidP="00A74016" w:rsidRDefault="00F46CBE" w14:paraId="29654EDC" wp14:textId="280D4D8D">
            <w:pPr>
              <w:pStyle w:val="Tabela"/>
            </w:pPr>
            <w:r w:rsidR="17AEB642">
              <w:drawing>
                <wp:inline xmlns:wp14="http://schemas.microsoft.com/office/word/2010/wordprocessingDrawing" wp14:editId="6FE812F5" wp14:anchorId="6ACD27E5">
                  <wp:extent cx="5423711" cy="3348210"/>
                  <wp:effectExtent l="0" t="0" r="0" b="0"/>
                  <wp:docPr id="954020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7e5ffd0fea448f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711" cy="334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xmlns:wp14="http://schemas.microsoft.com/office/word/2010/wordml" w:rsidRPr="00577606" w:rsidR="00044A58" w:rsidP="3D8AC8C5" w:rsidRDefault="00044A58" w14:paraId="5DAB6C7B" wp14:textId="77777777" wp14:noSpellErr="1">
      <w:pPr>
        <w:pStyle w:val="Corpodetexto"/>
        <w:rPr>
          <w:rFonts w:ascii="Arial" w:hAnsi="Arial" w:eastAsia="Arial" w:cs="Arial"/>
        </w:rPr>
      </w:pPr>
    </w:p>
    <w:p xmlns:wp14="http://schemas.microsoft.com/office/word/2010/wordml" w:rsidRPr="00577606" w:rsidR="00065A76" w:rsidP="3D8AC8C5" w:rsidRDefault="00065A76" w14:paraId="78294F6A" wp14:textId="77777777" wp14:noSpellErr="1">
      <w:pPr>
        <w:pStyle w:val="Ttulo6"/>
        <w:rPr>
          <w:rFonts w:ascii="Arial" w:hAnsi="Arial" w:eastAsia="Arial" w:cs="Arial"/>
        </w:rPr>
      </w:pPr>
      <w:r w:rsidRPr="3D8AC8C5" w:rsidR="00065A76">
        <w:rPr>
          <w:rFonts w:ascii="Arial" w:hAnsi="Arial" w:eastAsia="Arial" w:cs="Arial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5CED3E42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1DFDFE19" w:rsidRDefault="00AD49AE" w14:paraId="2A6640A3" wp14:textId="51F7C7E8">
            <w:pPr>
              <w:pStyle w:val="Tabela"/>
              <w:numPr>
                <w:ilvl w:val="0"/>
                <w:numId w:val="113"/>
              </w:numPr>
              <w:rPr>
                <w:rFonts w:ascii="Arial" w:hAnsi="Arial" w:eastAsia="Arial" w:cs="Arial"/>
              </w:rPr>
            </w:pPr>
            <w:r w:rsidRPr="5CED3E42" w:rsidR="0E5E72BF">
              <w:rPr>
                <w:rFonts w:ascii="Arial" w:hAnsi="Arial" w:eastAsia="Arial" w:cs="Arial"/>
              </w:rPr>
              <w:t>Tela de edição de convênios</w:t>
            </w:r>
          </w:p>
          <w:p w:rsidRPr="00577606" w:rsidR="00AD49AE" w:rsidP="1DFDFE19" w:rsidRDefault="00AD49AE" w14:paraId="6A05A809" wp14:textId="75A5B476">
            <w:pPr>
              <w:pStyle w:val="Tabela"/>
              <w:numPr>
                <w:ilvl w:val="0"/>
                <w:numId w:val="113"/>
              </w:numPr>
              <w:rPr>
                <w:rFonts w:ascii="Arial" w:hAnsi="Arial" w:eastAsia="Arial" w:cs="Arial"/>
              </w:rPr>
            </w:pPr>
            <w:r w:rsidRPr="5CED3E42" w:rsidR="488A9E78">
              <w:rPr>
                <w:rFonts w:ascii="Arial" w:hAnsi="Arial" w:eastAsia="Arial" w:cs="Arial"/>
              </w:rPr>
              <w:t>Tela de cadastro de convênios</w:t>
            </w:r>
          </w:p>
        </w:tc>
      </w:tr>
    </w:tbl>
    <w:p xmlns:wp14="http://schemas.microsoft.com/office/word/2010/wordml" w:rsidRPr="009803D7" w:rsidR="009803D7" w:rsidP="3D8AC8C5" w:rsidRDefault="009803D7" w14:paraId="5A39BBE3" wp14:textId="77777777" wp14:noSpellErr="1">
      <w:pPr>
        <w:pStyle w:val="Ttulo6"/>
        <w:keepLines w:val="1"/>
        <w:numPr>
          <w:ilvl w:val="0"/>
          <w:numId w:val="0"/>
        </w:numPr>
        <w:ind w:left="1152" w:hanging="1152"/>
        <w:rPr>
          <w:rFonts w:ascii="Arial" w:hAnsi="Arial" w:eastAsia="Arial" w:cs="Arial"/>
          <w:b w:val="0"/>
          <w:bCs w:val="0"/>
          <w:i w:val="0"/>
          <w:iCs w:val="0"/>
        </w:rPr>
      </w:pPr>
    </w:p>
    <w:p xmlns:wp14="http://schemas.microsoft.com/office/word/2010/wordml" w:rsidRPr="00577606" w:rsidR="00065A76" w:rsidP="3D8AC8C5" w:rsidRDefault="00065A76" w14:paraId="0DF95085" wp14:textId="77777777" wp14:noSpellErr="1">
      <w:pPr>
        <w:pStyle w:val="Ttulo6"/>
        <w:keepLines w:val="1"/>
        <w:rPr>
          <w:rFonts w:ascii="Arial" w:hAnsi="Arial" w:eastAsia="Arial" w:cs="Arial"/>
        </w:rPr>
      </w:pPr>
      <w:r w:rsidRPr="3D8AC8C5" w:rsidR="00065A76">
        <w:rPr>
          <w:rFonts w:ascii="Arial" w:hAnsi="Arial" w:eastAsia="Arial" w:cs="Arial"/>
        </w:rPr>
        <w:t>Campos</w:t>
      </w:r>
    </w:p>
    <w:tbl>
      <w:tblPr>
        <w:tblW w:w="9191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0"/>
        <w:gridCol w:w="1275"/>
        <w:gridCol w:w="1695"/>
        <w:gridCol w:w="1060"/>
        <w:gridCol w:w="1485"/>
        <w:gridCol w:w="1185"/>
        <w:gridCol w:w="1381"/>
      </w:tblGrid>
      <w:tr xmlns:wp14="http://schemas.microsoft.com/office/word/2010/wordml" w:rsidRPr="00577606" w:rsidR="00065A76" w:rsidTr="20C5445E" w14:paraId="2E0DA743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110" w:type="dxa"/>
            <w:tcMar/>
          </w:tcPr>
          <w:p w:rsidRPr="00577606" w:rsidR="00065A76" w:rsidP="3D8AC8C5" w:rsidRDefault="00065A76" w14:paraId="2A34697A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3D8AC8C5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Número</w:t>
            </w:r>
          </w:p>
        </w:tc>
        <w:tc>
          <w:tcPr>
            <w:tcW w:w="1275" w:type="dxa"/>
            <w:tcMar/>
          </w:tcPr>
          <w:p w:rsidRPr="00577606" w:rsidR="00065A76" w:rsidP="3D8AC8C5" w:rsidRDefault="00065A76" w14:paraId="1E609B84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3D8AC8C5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Nome</w:t>
            </w:r>
          </w:p>
        </w:tc>
        <w:tc>
          <w:tcPr>
            <w:tcW w:w="1695" w:type="dxa"/>
            <w:tcMar/>
          </w:tcPr>
          <w:p w:rsidRPr="00577606" w:rsidR="00065A76" w:rsidP="3D8AC8C5" w:rsidRDefault="00065A76" w14:paraId="212251CE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3D8AC8C5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Descrição</w:t>
            </w:r>
          </w:p>
        </w:tc>
        <w:tc>
          <w:tcPr>
            <w:tcW w:w="1060" w:type="dxa"/>
            <w:tcMar/>
          </w:tcPr>
          <w:p w:rsidRPr="00577606" w:rsidR="00065A76" w:rsidP="3D8AC8C5" w:rsidRDefault="00065A76" w14:paraId="3A675794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3D8AC8C5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Valores válidos</w:t>
            </w:r>
          </w:p>
        </w:tc>
        <w:tc>
          <w:tcPr>
            <w:tcW w:w="1485" w:type="dxa"/>
            <w:tcMar/>
          </w:tcPr>
          <w:p w:rsidRPr="00577606" w:rsidR="00065A76" w:rsidP="3D8AC8C5" w:rsidRDefault="00065A76" w14:paraId="656C8987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3D8AC8C5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Formato</w:t>
            </w:r>
          </w:p>
        </w:tc>
        <w:tc>
          <w:tcPr>
            <w:tcW w:w="1185" w:type="dxa"/>
            <w:tcMar/>
          </w:tcPr>
          <w:p w:rsidRPr="00577606" w:rsidR="00065A76" w:rsidP="3D8AC8C5" w:rsidRDefault="00065A76" w14:paraId="7444BE67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3D8AC8C5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Tipo</w:t>
            </w:r>
          </w:p>
        </w:tc>
        <w:tc>
          <w:tcPr>
            <w:tcW w:w="1381" w:type="dxa"/>
            <w:tcMar/>
          </w:tcPr>
          <w:p w:rsidRPr="00577606" w:rsidR="00065A76" w:rsidP="3D8AC8C5" w:rsidRDefault="00065A76" w14:paraId="6002582C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3D8AC8C5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065A76" w:rsidTr="20C5445E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0" w:type="dxa"/>
            <w:tcMar/>
          </w:tcPr>
          <w:p w:rsidRPr="00577606" w:rsidR="00065A76" w:rsidP="3D8AC8C5" w:rsidRDefault="00065A76" w14:paraId="72A3D3EC" wp14:textId="77777777" wp14:noSpellErr="1">
            <w:pPr>
              <w:pStyle w:val="Tabela"/>
              <w:numPr>
                <w:ilvl w:val="0"/>
                <w:numId w:val="16"/>
              </w:numPr>
              <w:rPr>
                <w:rFonts w:ascii="Arial" w:hAnsi="Arial" w:eastAsia="Arial" w:cs="Arial"/>
              </w:rPr>
            </w:pPr>
          </w:p>
        </w:tc>
        <w:tc>
          <w:tcPr>
            <w:tcW w:w="1275" w:type="dxa"/>
            <w:tcMar/>
          </w:tcPr>
          <w:p w:rsidRPr="00577606" w:rsidR="00065A76" w:rsidP="20C5445E" w:rsidRDefault="00065A76" w14:paraId="0D0B940D" wp14:textId="7BB65139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20C5445E" w:rsidR="1B4CBD1B">
              <w:rPr>
                <w:rFonts w:ascii="Arial" w:hAnsi="Arial" w:eastAsia="Arial" w:cs="Arial"/>
              </w:rPr>
              <w:t>Pesquisar convênios</w:t>
            </w:r>
          </w:p>
        </w:tc>
        <w:tc>
          <w:tcPr>
            <w:tcW w:w="1695" w:type="dxa"/>
            <w:tcMar/>
          </w:tcPr>
          <w:p w:rsidRPr="00577606" w:rsidR="00065A76" w:rsidP="3D8AC8C5" w:rsidRDefault="00065A76" w14:paraId="0E27B00A" wp14:textId="5DFA3482">
            <w:pPr>
              <w:pStyle w:val="Tabela"/>
              <w:rPr>
                <w:rFonts w:ascii="Arial" w:hAnsi="Arial" w:eastAsia="Arial" w:cs="Arial"/>
              </w:rPr>
            </w:pPr>
            <w:r w:rsidRPr="20C5445E" w:rsidR="1B4CBD1B">
              <w:rPr>
                <w:rFonts w:ascii="Arial" w:hAnsi="Arial" w:eastAsia="Arial" w:cs="Arial"/>
              </w:rPr>
              <w:t>Pesquisar convênio</w:t>
            </w:r>
          </w:p>
        </w:tc>
        <w:tc>
          <w:tcPr>
            <w:tcW w:w="1060" w:type="dxa"/>
            <w:tcMar/>
          </w:tcPr>
          <w:p w:rsidRPr="00577606" w:rsidR="00065A76" w:rsidP="3D8AC8C5" w:rsidRDefault="00065A76" w14:paraId="60061E4C" wp14:textId="7ED28398">
            <w:pPr>
              <w:pStyle w:val="Tabela"/>
              <w:rPr>
                <w:rFonts w:ascii="Arial" w:hAnsi="Arial" w:eastAsia="Arial" w:cs="Arial"/>
              </w:rPr>
            </w:pPr>
            <w:r w:rsidRPr="20C5445E" w:rsidR="1B4CBD1B">
              <w:rPr>
                <w:rFonts w:ascii="Arial" w:hAnsi="Arial" w:eastAsia="Arial" w:cs="Arial"/>
              </w:rPr>
              <w:t>Nome ou ANS</w:t>
            </w:r>
          </w:p>
        </w:tc>
        <w:tc>
          <w:tcPr>
            <w:tcW w:w="1485" w:type="dxa"/>
            <w:tcMar/>
          </w:tcPr>
          <w:p w:rsidRPr="00577606" w:rsidR="00065A76" w:rsidP="3D8AC8C5" w:rsidRDefault="00065A76" w14:paraId="44EAFD9C" wp14:textId="77777777" wp14:noSpellErr="1">
            <w:pPr>
              <w:pStyle w:val="Tabela"/>
              <w:rPr>
                <w:rFonts w:ascii="Arial" w:hAnsi="Arial" w:eastAsia="Arial" w:cs="Arial"/>
              </w:rPr>
            </w:pPr>
          </w:p>
        </w:tc>
        <w:tc>
          <w:tcPr>
            <w:tcW w:w="1185" w:type="dxa"/>
            <w:tcMar/>
          </w:tcPr>
          <w:p w:rsidRPr="00577606" w:rsidR="00065A76" w:rsidP="3D8AC8C5" w:rsidRDefault="00065A76" w14:paraId="4B94D5A5" wp14:textId="6FFD3652">
            <w:pPr>
              <w:pStyle w:val="Tabela"/>
              <w:rPr>
                <w:rFonts w:ascii="Arial" w:hAnsi="Arial" w:eastAsia="Arial" w:cs="Arial"/>
              </w:rPr>
            </w:pPr>
            <w:r w:rsidRPr="3D8AC8C5" w:rsidR="5128B3C7">
              <w:rPr>
                <w:rFonts w:ascii="Arial" w:hAnsi="Arial" w:eastAsia="Arial" w:cs="Arial"/>
              </w:rPr>
              <w:t>Caixa de Texto</w:t>
            </w:r>
          </w:p>
        </w:tc>
        <w:tc>
          <w:tcPr>
            <w:tcW w:w="1381" w:type="dxa"/>
            <w:tcMar/>
          </w:tcPr>
          <w:p w:rsidRPr="00577606" w:rsidR="005C5584" w:rsidP="3D8AC8C5" w:rsidRDefault="005C5584" w14:paraId="3DEEC669" wp14:textId="48851503">
            <w:pPr>
              <w:pStyle w:val="Tabela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577606" w:rsidR="00065A76" w:rsidTr="20C5445E" w14:paraId="3656B9A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0" w:type="dxa"/>
            <w:tcMar/>
          </w:tcPr>
          <w:p w:rsidRPr="00577606" w:rsidR="00065A76" w:rsidP="3D8AC8C5" w:rsidRDefault="00065A76" w14:paraId="45FB0818" wp14:textId="77777777" wp14:noSpellErr="1">
            <w:pPr>
              <w:pStyle w:val="Tabela"/>
              <w:numPr>
                <w:ilvl w:val="0"/>
                <w:numId w:val="16"/>
              </w:numPr>
              <w:rPr>
                <w:rFonts w:ascii="Arial" w:hAnsi="Arial" w:eastAsia="Arial" w:cs="Arial"/>
              </w:rPr>
            </w:pPr>
          </w:p>
        </w:tc>
        <w:tc>
          <w:tcPr>
            <w:tcW w:w="1275" w:type="dxa"/>
            <w:tcMar/>
          </w:tcPr>
          <w:p w:rsidRPr="00577606" w:rsidR="00065A76" w:rsidP="20C5445E" w:rsidRDefault="00065A76" w14:paraId="049F31CB" wp14:textId="02BE741D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20C5445E" w:rsidR="17D6EDFC">
              <w:rPr>
                <w:rFonts w:ascii="Arial" w:hAnsi="Arial" w:eastAsia="Arial" w:cs="Arial"/>
              </w:rPr>
              <w:t>Convênio</w:t>
            </w:r>
          </w:p>
        </w:tc>
        <w:tc>
          <w:tcPr>
            <w:tcW w:w="1695" w:type="dxa"/>
            <w:tcMar/>
          </w:tcPr>
          <w:p w:rsidRPr="00577606" w:rsidR="00065A76" w:rsidP="20C5445E" w:rsidRDefault="00065A76" w14:paraId="53128261" wp14:textId="3794C05C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20C5445E" w:rsidR="17D6EDFC">
              <w:rPr>
                <w:rFonts w:ascii="Arial" w:hAnsi="Arial" w:eastAsia="Arial" w:cs="Arial"/>
              </w:rPr>
              <w:t>Nome do convênio</w:t>
            </w:r>
          </w:p>
        </w:tc>
        <w:tc>
          <w:tcPr>
            <w:tcW w:w="1060" w:type="dxa"/>
            <w:tcMar/>
          </w:tcPr>
          <w:p w:rsidRPr="00577606" w:rsidR="00065A76" w:rsidP="3D8AC8C5" w:rsidRDefault="00065A76" w14:paraId="62486C05" wp14:textId="77777777" wp14:noSpellErr="1">
            <w:pPr>
              <w:pStyle w:val="Tabela"/>
              <w:rPr>
                <w:rFonts w:ascii="Arial" w:hAnsi="Arial" w:eastAsia="Arial" w:cs="Arial"/>
              </w:rPr>
            </w:pPr>
          </w:p>
        </w:tc>
        <w:tc>
          <w:tcPr>
            <w:tcW w:w="1485" w:type="dxa"/>
            <w:tcMar/>
          </w:tcPr>
          <w:p w:rsidRPr="00577606" w:rsidR="00065A76" w:rsidP="3D8AC8C5" w:rsidRDefault="00065A76" w14:paraId="4101652C" wp14:textId="77777777" wp14:noSpellErr="1">
            <w:pPr>
              <w:pStyle w:val="Tabela"/>
              <w:rPr>
                <w:rFonts w:ascii="Arial" w:hAnsi="Arial" w:eastAsia="Arial" w:cs="Arial"/>
              </w:rPr>
            </w:pPr>
          </w:p>
        </w:tc>
        <w:tc>
          <w:tcPr>
            <w:tcW w:w="1185" w:type="dxa"/>
            <w:tcMar/>
          </w:tcPr>
          <w:p w:rsidRPr="00577606" w:rsidR="00065A76" w:rsidP="3D8AC8C5" w:rsidRDefault="00065A76" w14:paraId="4B99056E" wp14:textId="2C304B17">
            <w:pPr>
              <w:pStyle w:val="Tabela"/>
              <w:rPr>
                <w:rFonts w:ascii="Arial" w:hAnsi="Arial" w:eastAsia="Arial" w:cs="Arial"/>
              </w:rPr>
            </w:pPr>
            <w:r w:rsidRPr="3D8AC8C5" w:rsidR="29C7AB54">
              <w:rPr>
                <w:rFonts w:ascii="Arial" w:hAnsi="Arial" w:eastAsia="Arial" w:cs="Arial"/>
              </w:rPr>
              <w:t>Caixa de Texto</w:t>
            </w:r>
          </w:p>
        </w:tc>
        <w:tc>
          <w:tcPr>
            <w:tcW w:w="1381" w:type="dxa"/>
            <w:tcMar/>
          </w:tcPr>
          <w:p w:rsidRPr="00577606" w:rsidR="00065A76" w:rsidP="3D8AC8C5" w:rsidRDefault="00065A76" w14:paraId="1299C43A" wp14:textId="1D00A220">
            <w:pPr>
              <w:pStyle w:val="Tabela"/>
              <w:rPr>
                <w:rFonts w:ascii="Arial" w:hAnsi="Arial" w:eastAsia="Arial" w:cs="Arial"/>
              </w:rPr>
            </w:pPr>
            <w:r w:rsidRPr="20C5445E" w:rsidR="5F862716">
              <w:rPr>
                <w:rFonts w:ascii="Arial" w:hAnsi="Arial" w:eastAsia="Arial" w:cs="Arial"/>
              </w:rPr>
              <w:t>Não editável</w:t>
            </w:r>
          </w:p>
        </w:tc>
      </w:tr>
      <w:tr xmlns:wp14="http://schemas.microsoft.com/office/word/2010/wordml" w:rsidRPr="00577606" w:rsidR="00065A76" w:rsidTr="20C5445E" w14:paraId="4DDBEF0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0" w:type="dxa"/>
            <w:tcMar/>
          </w:tcPr>
          <w:p w:rsidRPr="00577606" w:rsidR="00065A76" w:rsidP="3D8AC8C5" w:rsidRDefault="00065A76" w14:paraId="3461D779" wp14:textId="77777777" wp14:noSpellErr="1">
            <w:pPr>
              <w:pStyle w:val="Tabela"/>
              <w:numPr>
                <w:ilvl w:val="0"/>
                <w:numId w:val="16"/>
              </w:numPr>
              <w:rPr>
                <w:rFonts w:ascii="Arial" w:hAnsi="Arial" w:eastAsia="Arial" w:cs="Arial"/>
              </w:rPr>
            </w:pPr>
          </w:p>
        </w:tc>
        <w:tc>
          <w:tcPr>
            <w:tcW w:w="1275" w:type="dxa"/>
            <w:tcMar/>
          </w:tcPr>
          <w:p w:rsidRPr="00577606" w:rsidR="00065A76" w:rsidP="3D8AC8C5" w:rsidRDefault="00065A76" w14:paraId="3CF2D8B6" wp14:textId="0F58126B">
            <w:pPr>
              <w:pStyle w:val="Tabela"/>
              <w:rPr>
                <w:rFonts w:ascii="Arial" w:hAnsi="Arial" w:eastAsia="Arial" w:cs="Arial"/>
              </w:rPr>
            </w:pPr>
            <w:r w:rsidRPr="20C5445E" w:rsidR="3FC71C72">
              <w:rPr>
                <w:rFonts w:ascii="Arial" w:hAnsi="Arial" w:eastAsia="Arial" w:cs="Arial"/>
              </w:rPr>
              <w:t>ANS</w:t>
            </w:r>
          </w:p>
        </w:tc>
        <w:tc>
          <w:tcPr>
            <w:tcW w:w="1695" w:type="dxa"/>
            <w:tcMar/>
          </w:tcPr>
          <w:p w:rsidRPr="00577606" w:rsidR="00065A76" w:rsidP="3D8AC8C5" w:rsidRDefault="00065A76" w14:paraId="0FB78278" wp14:textId="444EE92C">
            <w:pPr>
              <w:pStyle w:val="Tabela"/>
              <w:rPr>
                <w:rFonts w:ascii="Arial" w:hAnsi="Arial" w:eastAsia="Arial" w:cs="Arial"/>
              </w:rPr>
            </w:pPr>
            <w:r w:rsidRPr="20C5445E" w:rsidR="3FC71C72">
              <w:rPr>
                <w:rFonts w:ascii="Arial" w:hAnsi="Arial" w:eastAsia="Arial" w:cs="Arial"/>
              </w:rPr>
              <w:t>Registro na ANS do convênio</w:t>
            </w:r>
          </w:p>
        </w:tc>
        <w:tc>
          <w:tcPr>
            <w:tcW w:w="1060" w:type="dxa"/>
            <w:tcMar/>
          </w:tcPr>
          <w:p w:rsidRPr="00577606" w:rsidR="00065A76" w:rsidP="3D8AC8C5" w:rsidRDefault="00065A76" w14:paraId="1FC39945" wp14:textId="77777777" wp14:noSpellErr="1">
            <w:pPr>
              <w:pStyle w:val="Tabela"/>
              <w:rPr>
                <w:rFonts w:ascii="Arial" w:hAnsi="Arial" w:eastAsia="Arial" w:cs="Arial"/>
              </w:rPr>
            </w:pPr>
          </w:p>
        </w:tc>
        <w:tc>
          <w:tcPr>
            <w:tcW w:w="1485" w:type="dxa"/>
            <w:tcMar/>
          </w:tcPr>
          <w:p w:rsidRPr="00577606" w:rsidR="00065A76" w:rsidP="3D8AC8C5" w:rsidRDefault="00065A76" w14:paraId="0562CB0E" wp14:textId="581D2E1B">
            <w:pPr>
              <w:pStyle w:val="Tabela"/>
              <w:rPr>
                <w:rFonts w:ascii="Arial" w:hAnsi="Arial" w:eastAsia="Arial" w:cs="Arial"/>
              </w:rPr>
            </w:pPr>
          </w:p>
        </w:tc>
        <w:tc>
          <w:tcPr>
            <w:tcW w:w="1185" w:type="dxa"/>
            <w:tcMar/>
          </w:tcPr>
          <w:p w:rsidRPr="00577606" w:rsidR="00065A76" w:rsidP="3D8AC8C5" w:rsidRDefault="00065A76" w14:paraId="34CE0A41" wp14:textId="294974E6">
            <w:pPr>
              <w:pStyle w:val="Tabela"/>
              <w:rPr>
                <w:rFonts w:ascii="Arial" w:hAnsi="Arial" w:eastAsia="Arial" w:cs="Arial"/>
              </w:rPr>
            </w:pPr>
            <w:r w:rsidRPr="20C5445E" w:rsidR="3FC71C72">
              <w:rPr>
                <w:rFonts w:ascii="Arial" w:hAnsi="Arial" w:eastAsia="Arial" w:cs="Arial"/>
              </w:rPr>
              <w:t>Caixa de Texto</w:t>
            </w:r>
          </w:p>
        </w:tc>
        <w:tc>
          <w:tcPr>
            <w:tcW w:w="1381" w:type="dxa"/>
            <w:tcMar/>
          </w:tcPr>
          <w:p w:rsidRPr="00577606" w:rsidR="00065A76" w:rsidP="3D8AC8C5" w:rsidRDefault="00065A76" w14:paraId="62EBF3C5" wp14:textId="4705360A">
            <w:pPr>
              <w:pStyle w:val="Tabela"/>
              <w:rPr>
                <w:rFonts w:ascii="Arial" w:hAnsi="Arial" w:eastAsia="Arial" w:cs="Arial"/>
              </w:rPr>
            </w:pPr>
            <w:r w:rsidRPr="20C5445E" w:rsidR="3FC71C72">
              <w:rPr>
                <w:rFonts w:ascii="Arial" w:hAnsi="Arial" w:eastAsia="Arial" w:cs="Arial"/>
              </w:rPr>
              <w:t>Não editável</w:t>
            </w:r>
          </w:p>
        </w:tc>
      </w:tr>
      <w:tr w:rsidR="20C5445E" w:rsidTr="20C5445E" w14:paraId="044E1EC4">
        <w:trPr>
          <w:cantSplit/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110" w:type="dxa"/>
            <w:tcMar/>
          </w:tcPr>
          <w:p w:rsidR="20C5445E" w:rsidP="20C5445E" w:rsidRDefault="20C5445E" w14:paraId="15AA5163" w14:textId="24CBB2BB">
            <w:pPr>
              <w:pStyle w:val="Tabela"/>
              <w:numPr>
                <w:ilvl w:val="0"/>
                <w:numId w:val="16"/>
              </w:numPr>
              <w:suppressLineNumbers w:val="0"/>
              <w:bidi w:val="0"/>
              <w:spacing w:before="40" w:beforeAutospacing="off" w:after="40" w:afterAutospacing="off" w:line="259" w:lineRule="auto"/>
              <w:ind w:right="0"/>
              <w:jc w:val="left"/>
              <w:rPr>
                <w:rFonts w:ascii="Arial" w:hAnsi="Arial" w:eastAsia="Arial" w:cs="Arial"/>
              </w:rPr>
            </w:pPr>
          </w:p>
        </w:tc>
        <w:tc>
          <w:tcPr>
            <w:tcW w:w="1275" w:type="dxa"/>
            <w:tcMar/>
          </w:tcPr>
          <w:p w:rsidR="3FC71C72" w:rsidP="20C5445E" w:rsidRDefault="3FC71C72" w14:paraId="142C8C36" w14:textId="1D9B9083">
            <w:pPr>
              <w:pStyle w:val="Tabela"/>
              <w:rPr>
                <w:rFonts w:ascii="Arial" w:hAnsi="Arial" w:eastAsia="Arial" w:cs="Arial"/>
              </w:rPr>
            </w:pPr>
            <w:r w:rsidRPr="20C5445E" w:rsidR="3FC71C72">
              <w:rPr>
                <w:rFonts w:ascii="Arial" w:hAnsi="Arial" w:eastAsia="Arial" w:cs="Arial"/>
              </w:rPr>
              <w:t>Limite de retorno</w:t>
            </w:r>
          </w:p>
        </w:tc>
        <w:tc>
          <w:tcPr>
            <w:tcW w:w="1695" w:type="dxa"/>
            <w:tcMar/>
          </w:tcPr>
          <w:p w:rsidR="3FC71C72" w:rsidP="20C5445E" w:rsidRDefault="3FC71C72" w14:paraId="37879FC7" w14:textId="687D85D6">
            <w:pPr>
              <w:pStyle w:val="Tabela"/>
              <w:rPr>
                <w:rFonts w:ascii="Arial" w:hAnsi="Arial" w:eastAsia="Arial" w:cs="Arial"/>
              </w:rPr>
            </w:pPr>
            <w:r w:rsidRPr="20C5445E" w:rsidR="3FC71C72">
              <w:rPr>
                <w:rFonts w:ascii="Arial" w:hAnsi="Arial" w:eastAsia="Arial" w:cs="Arial"/>
              </w:rPr>
              <w:t>Data para retorno em atendimentos</w:t>
            </w:r>
          </w:p>
        </w:tc>
        <w:tc>
          <w:tcPr>
            <w:tcW w:w="1060" w:type="dxa"/>
            <w:tcMar/>
          </w:tcPr>
          <w:p w:rsidR="20C5445E" w:rsidP="20C5445E" w:rsidRDefault="20C5445E" w14:paraId="6720FF2B" w14:textId="280540F0">
            <w:pPr>
              <w:pStyle w:val="Tabela"/>
              <w:rPr>
                <w:rFonts w:ascii="Arial" w:hAnsi="Arial" w:eastAsia="Arial" w:cs="Arial"/>
              </w:rPr>
            </w:pPr>
          </w:p>
        </w:tc>
        <w:tc>
          <w:tcPr>
            <w:tcW w:w="1485" w:type="dxa"/>
            <w:tcMar/>
          </w:tcPr>
          <w:p w:rsidR="3FC71C72" w:rsidP="20C5445E" w:rsidRDefault="3FC71C72" w14:paraId="6E9D1A34" w14:textId="40FBC968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20C5445E" w:rsidR="3FC71C72">
              <w:rPr>
                <w:rFonts w:ascii="Arial" w:hAnsi="Arial" w:eastAsia="Arial" w:cs="Arial"/>
              </w:rPr>
              <w:t>x dias</w:t>
            </w:r>
          </w:p>
        </w:tc>
        <w:tc>
          <w:tcPr>
            <w:tcW w:w="1185" w:type="dxa"/>
            <w:tcMar/>
          </w:tcPr>
          <w:p w:rsidR="3FC71C72" w:rsidP="20C5445E" w:rsidRDefault="3FC71C72" w14:paraId="14F9ECAF" w14:textId="69A87D89">
            <w:pPr>
              <w:pStyle w:val="Tabela"/>
              <w:rPr>
                <w:rFonts w:ascii="Arial" w:hAnsi="Arial" w:eastAsia="Arial" w:cs="Arial"/>
              </w:rPr>
            </w:pPr>
            <w:r w:rsidRPr="20C5445E" w:rsidR="3FC71C72">
              <w:rPr>
                <w:rFonts w:ascii="Arial" w:hAnsi="Arial" w:eastAsia="Arial" w:cs="Arial"/>
              </w:rPr>
              <w:t>Data</w:t>
            </w:r>
          </w:p>
        </w:tc>
        <w:tc>
          <w:tcPr>
            <w:tcW w:w="1381" w:type="dxa"/>
            <w:tcMar/>
          </w:tcPr>
          <w:p w:rsidR="3FC71C72" w:rsidP="20C5445E" w:rsidRDefault="3FC71C72" w14:paraId="3263B0FA" w14:textId="73D46D0D">
            <w:pPr>
              <w:pStyle w:val="Tabela"/>
              <w:rPr>
                <w:rFonts w:ascii="Arial" w:hAnsi="Arial" w:eastAsia="Arial" w:cs="Arial"/>
              </w:rPr>
            </w:pPr>
            <w:r w:rsidRPr="20C5445E" w:rsidR="3FC71C72">
              <w:rPr>
                <w:rFonts w:ascii="Arial" w:hAnsi="Arial" w:eastAsia="Arial" w:cs="Arial"/>
              </w:rPr>
              <w:t>Não editável</w:t>
            </w:r>
          </w:p>
        </w:tc>
      </w:tr>
    </w:tbl>
    <w:p w:rsidR="3D8AC8C5" w:rsidRDefault="3D8AC8C5" w14:paraId="59722F1D" w14:textId="0A8ECE96"/>
    <w:p xmlns:wp14="http://schemas.microsoft.com/office/word/2010/wordml" w:rsidRPr="00577606" w:rsidR="00065A76" w:rsidP="3D8AC8C5" w:rsidRDefault="00065A76" w14:paraId="1F3B1409" wp14:textId="77777777" wp14:noSpellErr="1">
      <w:pPr>
        <w:pStyle w:val="Corpodetexto"/>
        <w:rPr>
          <w:rFonts w:ascii="Arial" w:hAnsi="Arial" w:eastAsia="Arial" w:cs="Arial"/>
        </w:rPr>
      </w:pPr>
    </w:p>
    <w:p xmlns:wp14="http://schemas.microsoft.com/office/word/2010/wordml" w:rsidRPr="00577606" w:rsidR="00065A76" w:rsidP="3D8AC8C5" w:rsidRDefault="00065A76" w14:paraId="74F6249E" wp14:textId="77777777" wp14:noSpellErr="1">
      <w:pPr>
        <w:pStyle w:val="Ttulo6"/>
        <w:keepLines w:val="1"/>
        <w:rPr>
          <w:rFonts w:ascii="Arial" w:hAnsi="Arial" w:eastAsia="Arial" w:cs="Arial"/>
        </w:rPr>
      </w:pPr>
      <w:r w:rsidRPr="3D8AC8C5" w:rsidR="00065A76">
        <w:rPr>
          <w:rFonts w:ascii="Arial" w:hAnsi="Arial" w:eastAsia="Arial" w:cs="Arial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0"/>
        <w:gridCol w:w="2680"/>
        <w:gridCol w:w="3310"/>
        <w:gridCol w:w="2060"/>
      </w:tblGrid>
      <w:tr xmlns:wp14="http://schemas.microsoft.com/office/word/2010/wordml" w:rsidRPr="00577606" w:rsidR="00065A76" w:rsidTr="5CED3E42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0" w:type="dxa"/>
            <w:tcMar/>
          </w:tcPr>
          <w:p w:rsidRPr="00577606" w:rsidR="00065A76" w:rsidP="3D8AC8C5" w:rsidRDefault="00065A76" w14:paraId="453314E7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3D8AC8C5" w:rsidR="00065A76">
              <w:rPr>
                <w:rFonts w:ascii="Arial" w:hAnsi="Arial" w:eastAsia="Arial" w:cs="Arial"/>
                <w:b w:val="1"/>
                <w:bCs w:val="1"/>
              </w:rPr>
              <w:t>Número</w:t>
            </w:r>
          </w:p>
        </w:tc>
        <w:tc>
          <w:tcPr>
            <w:tcW w:w="2680" w:type="dxa"/>
            <w:tcMar/>
          </w:tcPr>
          <w:p w:rsidRPr="00577606" w:rsidR="00065A76" w:rsidP="3D8AC8C5" w:rsidRDefault="00065A76" w14:paraId="060AC683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3D8AC8C5" w:rsidR="00065A76">
              <w:rPr>
                <w:rFonts w:ascii="Arial" w:hAnsi="Arial" w:eastAsia="Arial" w:cs="Arial"/>
                <w:b w:val="1"/>
                <w:bCs w:val="1"/>
              </w:rPr>
              <w:t>Nome</w:t>
            </w:r>
          </w:p>
        </w:tc>
        <w:tc>
          <w:tcPr>
            <w:tcW w:w="3310" w:type="dxa"/>
            <w:tcMar/>
          </w:tcPr>
          <w:p w:rsidRPr="00577606" w:rsidR="00065A76" w:rsidP="3D8AC8C5" w:rsidRDefault="00065A76" w14:paraId="385590CA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3D8AC8C5" w:rsidR="00065A76">
              <w:rPr>
                <w:rFonts w:ascii="Arial" w:hAnsi="Arial" w:eastAsia="Arial" w:cs="Arial"/>
                <w:b w:val="1"/>
                <w:bCs w:val="1"/>
              </w:rPr>
              <w:t>Ação</w:t>
            </w:r>
          </w:p>
        </w:tc>
        <w:tc>
          <w:tcPr>
            <w:tcW w:w="2060" w:type="dxa"/>
            <w:tcMar/>
          </w:tcPr>
          <w:p w:rsidRPr="00577606" w:rsidR="00065A76" w:rsidP="3D8AC8C5" w:rsidRDefault="00065A76" w14:paraId="7D78E8A9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3D8AC8C5" w:rsidR="00065A76">
              <w:rPr>
                <w:rFonts w:ascii="Arial" w:hAnsi="Arial" w:eastAsia="Arial" w:cs="Arial"/>
                <w:b w:val="1"/>
                <w:bCs w:val="1"/>
              </w:rPr>
              <w:t>Restrições</w:t>
            </w:r>
          </w:p>
        </w:tc>
      </w:tr>
      <w:tr xmlns:wp14="http://schemas.microsoft.com/office/word/2010/wordml" w:rsidRPr="00577606" w:rsidR="00EA7AD4" w:rsidTr="5CED3E42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0" w:type="dxa"/>
            <w:tcMar/>
          </w:tcPr>
          <w:p w:rsidR="20C5445E" w:rsidP="20C5445E" w:rsidRDefault="20C5445E" wp14:noSpellErr="1" w14:paraId="110B9CAF">
            <w:pPr>
              <w:pStyle w:val="Tabela"/>
              <w:numPr>
                <w:ilvl w:val="0"/>
                <w:numId w:val="17"/>
              </w:numPr>
              <w:rPr>
                <w:rFonts w:ascii="Arial" w:hAnsi="Arial" w:eastAsia="Arial" w:cs="Arial"/>
              </w:rPr>
            </w:pPr>
          </w:p>
        </w:tc>
        <w:tc>
          <w:tcPr>
            <w:tcW w:w="2680" w:type="dxa"/>
            <w:tcMar/>
          </w:tcPr>
          <w:p w:rsidR="16443837" w:rsidP="20C5445E" w:rsidRDefault="16443837" w14:paraId="300B0B62" w14:textId="36C1F1E8">
            <w:pPr>
              <w:pStyle w:val="Tabela"/>
              <w:rPr>
                <w:rFonts w:ascii="Arial" w:hAnsi="Arial" w:eastAsia="Arial" w:cs="Arial"/>
              </w:rPr>
            </w:pPr>
            <w:r w:rsidRPr="20C5445E" w:rsidR="16443837">
              <w:rPr>
                <w:rFonts w:ascii="Arial" w:hAnsi="Arial" w:eastAsia="Arial" w:cs="Arial"/>
              </w:rPr>
              <w:t>[</w:t>
            </w:r>
            <w:r w:rsidR="16443837">
              <w:drawing>
                <wp:inline xmlns:wp14="http://schemas.microsoft.com/office/word/2010/wordprocessingDrawing" wp14:editId="2044F7FB" wp14:anchorId="6680B5AD">
                  <wp:extent cx="165100" cy="165100"/>
                  <wp:effectExtent l="0" t="0" r="0" b="0"/>
                  <wp:docPr id="71013555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1ce5f02a04543a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20C5445E" w:rsidR="16443837">
              <w:rPr>
                <w:rFonts w:ascii="Arial" w:hAnsi="Arial" w:eastAsia="Arial" w:cs="Arial"/>
              </w:rPr>
              <w:t xml:space="preserve">] </w:t>
            </w:r>
            <w:r w:rsidRPr="20C5445E" w:rsidR="6393C577">
              <w:rPr>
                <w:rFonts w:ascii="Arial" w:hAnsi="Arial" w:eastAsia="Arial" w:cs="Arial"/>
              </w:rPr>
              <w:t>Remove</w:t>
            </w:r>
            <w:r w:rsidRPr="20C5445E" w:rsidR="20C5445E">
              <w:rPr>
                <w:rFonts w:ascii="Arial" w:hAnsi="Arial" w:eastAsia="Arial" w:cs="Arial"/>
              </w:rPr>
              <w:t>r convênio</w:t>
            </w:r>
          </w:p>
        </w:tc>
        <w:tc>
          <w:tcPr>
            <w:tcW w:w="3310" w:type="dxa"/>
            <w:tcMar/>
          </w:tcPr>
          <w:p w:rsidR="7DBE0588" w:rsidP="20C5445E" w:rsidRDefault="7DBE0588" w14:paraId="090709EA" w14:textId="5CEA1E9F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20C5445E" w:rsidR="7DBE0588">
              <w:rPr>
                <w:rFonts w:ascii="Arial" w:hAnsi="Arial" w:eastAsia="Arial" w:cs="Arial"/>
              </w:rPr>
              <w:t>Realiza a remoção do convênio</w:t>
            </w:r>
          </w:p>
        </w:tc>
        <w:tc>
          <w:tcPr>
            <w:tcW w:w="2060" w:type="dxa"/>
            <w:tcMar/>
          </w:tcPr>
          <w:p w:rsidR="20C5445E" w:rsidP="20C5445E" w:rsidRDefault="20C5445E" w14:paraId="5D9D3D35" w14:textId="6C084849">
            <w:pPr>
              <w:pStyle w:val="Tabela"/>
              <w:rPr>
                <w:rFonts w:ascii="Arial" w:hAnsi="Arial" w:eastAsia="Arial" w:cs="Arial"/>
              </w:rPr>
            </w:pPr>
            <w:r w:rsidRPr="5CED3E42" w:rsidR="1192564D">
              <w:rPr>
                <w:rFonts w:ascii="Arial" w:hAnsi="Arial" w:eastAsia="Arial" w:cs="Arial"/>
              </w:rPr>
              <w:t>Com confirmação</w:t>
            </w:r>
          </w:p>
        </w:tc>
      </w:tr>
      <w:tr w:rsidR="20C5445E" w:rsidTr="5CED3E42" w14:paraId="4C771A87">
        <w:trPr>
          <w:cantSplit/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140" w:type="dxa"/>
            <w:tcMar/>
          </w:tcPr>
          <w:p w:rsidR="20C5445E" w:rsidP="20C5445E" w:rsidRDefault="20C5445E" w14:noSpellErr="1" w14:paraId="7148A3C5">
            <w:pPr>
              <w:pStyle w:val="Tabela"/>
              <w:numPr>
                <w:ilvl w:val="0"/>
                <w:numId w:val="17"/>
              </w:numPr>
              <w:rPr>
                <w:rFonts w:ascii="Arial" w:hAnsi="Arial" w:eastAsia="Arial" w:cs="Arial"/>
              </w:rPr>
            </w:pPr>
          </w:p>
        </w:tc>
        <w:tc>
          <w:tcPr>
            <w:tcW w:w="2680" w:type="dxa"/>
            <w:tcMar/>
          </w:tcPr>
          <w:p w:rsidR="01F6CF66" w:rsidP="20C5445E" w:rsidRDefault="01F6CF66" w14:paraId="3727D1C3" w14:textId="05CF71A6">
            <w:pPr>
              <w:pStyle w:val="Tabela"/>
              <w:rPr>
                <w:rFonts w:ascii="Arial" w:hAnsi="Arial" w:eastAsia="Arial" w:cs="Arial"/>
              </w:rPr>
            </w:pPr>
            <w:r w:rsidRPr="20C5445E" w:rsidR="01F6CF66">
              <w:rPr>
                <w:rFonts w:ascii="Arial" w:hAnsi="Arial" w:eastAsia="Arial" w:cs="Arial"/>
              </w:rPr>
              <w:t>[</w:t>
            </w:r>
            <w:r w:rsidR="01F6CF66">
              <w:drawing>
                <wp:inline wp14:editId="397817B5" wp14:anchorId="30F7C01F">
                  <wp:extent cx="152400" cy="152400"/>
                  <wp:effectExtent l="0" t="0" r="0" b="0"/>
                  <wp:docPr id="174472052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8b287803f684c0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20C5445E" w:rsidR="01F6CF66">
              <w:rPr>
                <w:rFonts w:ascii="Arial" w:hAnsi="Arial" w:eastAsia="Arial" w:cs="Arial"/>
              </w:rPr>
              <w:t xml:space="preserve">] </w:t>
            </w:r>
            <w:r w:rsidRPr="20C5445E" w:rsidR="20C5445E">
              <w:rPr>
                <w:rFonts w:ascii="Arial" w:hAnsi="Arial" w:eastAsia="Arial" w:cs="Arial"/>
              </w:rPr>
              <w:t>Editar convênio</w:t>
            </w:r>
          </w:p>
        </w:tc>
        <w:tc>
          <w:tcPr>
            <w:tcW w:w="3310" w:type="dxa"/>
            <w:tcMar/>
          </w:tcPr>
          <w:p w:rsidR="20C5445E" w:rsidP="20C5445E" w:rsidRDefault="20C5445E" w14:paraId="08CC4AB8" w14:textId="2FC9B535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20C5445E" w:rsidR="20C5445E">
              <w:rPr>
                <w:rFonts w:ascii="Arial" w:hAnsi="Arial" w:eastAsia="Arial" w:cs="Arial"/>
              </w:rPr>
              <w:t>Redireciona para a tela de edição de convênios</w:t>
            </w:r>
          </w:p>
        </w:tc>
        <w:tc>
          <w:tcPr>
            <w:tcW w:w="2060" w:type="dxa"/>
            <w:tcMar/>
          </w:tcPr>
          <w:p w:rsidR="20C5445E" w:rsidP="20C5445E" w:rsidRDefault="20C5445E" w14:paraId="03B1D1C6" w14:textId="3D99AF6C">
            <w:pPr>
              <w:pStyle w:val="Tabela"/>
              <w:rPr>
                <w:rFonts w:ascii="Arial" w:hAnsi="Arial" w:eastAsia="Arial" w:cs="Arial"/>
              </w:rPr>
            </w:pPr>
          </w:p>
        </w:tc>
      </w:tr>
      <w:tr w:rsidR="5CED3E42" w:rsidTr="5CED3E42" w14:paraId="5DC4AD33">
        <w:trPr>
          <w:cantSplit/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140" w:type="dxa"/>
            <w:tcMar/>
          </w:tcPr>
          <w:p w:rsidR="09901DC1" w:rsidP="5CED3E42" w:rsidRDefault="09901DC1" w14:paraId="5E216772" w14:textId="107AE94D">
            <w:pPr>
              <w:pStyle w:val="Tabela"/>
              <w:ind w:left="0"/>
              <w:rPr>
                <w:rFonts w:ascii="Arial" w:hAnsi="Arial" w:eastAsia="Arial" w:cs="Arial"/>
              </w:rPr>
            </w:pPr>
            <w:r w:rsidRPr="5CED3E42" w:rsidR="09901DC1">
              <w:rPr>
                <w:rFonts w:ascii="Arial" w:hAnsi="Arial" w:eastAsia="Arial" w:cs="Arial"/>
              </w:rPr>
              <w:t xml:space="preserve">     3</w:t>
            </w:r>
          </w:p>
        </w:tc>
        <w:tc>
          <w:tcPr>
            <w:tcW w:w="2680" w:type="dxa"/>
            <w:tcMar/>
          </w:tcPr>
          <w:p w:rsidR="09901DC1" w:rsidP="5CED3E42" w:rsidRDefault="09901DC1" w14:paraId="339C1F2A" w14:textId="215C2551">
            <w:pPr>
              <w:pStyle w:val="Tabela"/>
              <w:rPr>
                <w:rFonts w:ascii="Arial" w:hAnsi="Arial" w:eastAsia="Arial" w:cs="Arial"/>
              </w:rPr>
            </w:pPr>
            <w:r w:rsidRPr="5CED3E42" w:rsidR="09901DC1">
              <w:rPr>
                <w:rFonts w:ascii="Arial" w:hAnsi="Arial" w:eastAsia="Arial" w:cs="Arial"/>
              </w:rPr>
              <w:t>Cadastrar convênio</w:t>
            </w:r>
          </w:p>
        </w:tc>
        <w:tc>
          <w:tcPr>
            <w:tcW w:w="3310" w:type="dxa"/>
            <w:tcMar/>
          </w:tcPr>
          <w:p w:rsidR="09901DC1" w:rsidP="5CED3E42" w:rsidRDefault="09901DC1" w14:paraId="4E14C53B" w14:textId="4EB0189E">
            <w:pPr>
              <w:pStyle w:val="Tabela"/>
              <w:spacing w:line="259" w:lineRule="auto"/>
              <w:jc w:val="left"/>
              <w:rPr>
                <w:rFonts w:ascii="Arial" w:hAnsi="Arial" w:eastAsia="Arial" w:cs="Arial"/>
              </w:rPr>
            </w:pPr>
            <w:r w:rsidRPr="5CED3E42" w:rsidR="09901DC1">
              <w:rPr>
                <w:rFonts w:ascii="Arial" w:hAnsi="Arial" w:eastAsia="Arial" w:cs="Arial"/>
              </w:rPr>
              <w:t>Redireciona para a tela de cadastro de convênios</w:t>
            </w:r>
          </w:p>
        </w:tc>
        <w:tc>
          <w:tcPr>
            <w:tcW w:w="2060" w:type="dxa"/>
            <w:tcMar/>
          </w:tcPr>
          <w:p w:rsidR="5CED3E42" w:rsidP="5CED3E42" w:rsidRDefault="5CED3E42" w14:paraId="0D06E098" w14:textId="0B588894">
            <w:pPr>
              <w:pStyle w:val="Tabela"/>
              <w:rPr>
                <w:rFonts w:ascii="Arial" w:hAnsi="Arial" w:eastAsia="Arial" w:cs="Arial"/>
              </w:rPr>
            </w:pPr>
          </w:p>
        </w:tc>
      </w:tr>
      <w:tr w:rsidR="5CED3E42" w:rsidTr="5CED3E42" w14:paraId="2B8A9842">
        <w:trPr>
          <w:cantSplit/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140" w:type="dxa"/>
            <w:tcMar/>
          </w:tcPr>
          <w:p w:rsidR="09901DC1" w:rsidP="5CED3E42" w:rsidRDefault="09901DC1" w14:paraId="3C25ED22" w14:textId="12079AA1">
            <w:pPr>
              <w:pStyle w:val="Tabela"/>
              <w:rPr>
                <w:rFonts w:ascii="Arial" w:hAnsi="Arial" w:eastAsia="Arial" w:cs="Arial"/>
              </w:rPr>
            </w:pPr>
            <w:r w:rsidRPr="5CED3E42" w:rsidR="09901DC1">
              <w:rPr>
                <w:rFonts w:ascii="Arial" w:hAnsi="Arial" w:eastAsia="Arial" w:cs="Arial"/>
              </w:rPr>
              <w:t xml:space="preserve">     4</w:t>
            </w:r>
          </w:p>
        </w:tc>
        <w:tc>
          <w:tcPr>
            <w:tcW w:w="2680" w:type="dxa"/>
            <w:tcMar/>
          </w:tcPr>
          <w:p w:rsidR="09901DC1" w:rsidP="5CED3E42" w:rsidRDefault="09901DC1" w14:paraId="65B74A98" w14:textId="759AFC8E">
            <w:pPr>
              <w:pStyle w:val="Tabela"/>
              <w:rPr>
                <w:rFonts w:ascii="Arial" w:hAnsi="Arial" w:eastAsia="Arial" w:cs="Arial"/>
              </w:rPr>
            </w:pPr>
            <w:r w:rsidRPr="5CED3E42" w:rsidR="09901DC1">
              <w:rPr>
                <w:rFonts w:ascii="Arial" w:hAnsi="Arial" w:eastAsia="Arial" w:cs="Arial"/>
              </w:rPr>
              <w:t>Pesquisar</w:t>
            </w:r>
          </w:p>
        </w:tc>
        <w:tc>
          <w:tcPr>
            <w:tcW w:w="3310" w:type="dxa"/>
            <w:tcMar/>
          </w:tcPr>
          <w:p w:rsidR="09901DC1" w:rsidP="5CED3E42" w:rsidRDefault="09901DC1" w14:paraId="53F6CC49" w14:textId="7AADFAA2">
            <w:pPr>
              <w:pStyle w:val="Tabela"/>
              <w:spacing w:line="259" w:lineRule="auto"/>
              <w:jc w:val="left"/>
              <w:rPr>
                <w:rFonts w:ascii="Arial" w:hAnsi="Arial" w:eastAsia="Arial" w:cs="Arial"/>
              </w:rPr>
            </w:pPr>
            <w:r w:rsidRPr="5CED3E42" w:rsidR="09901DC1">
              <w:rPr>
                <w:rFonts w:ascii="Arial" w:hAnsi="Arial" w:eastAsia="Arial" w:cs="Arial"/>
              </w:rPr>
              <w:t>Realiza pesquisa de convênios, exibindo apenas os convênios relacionados</w:t>
            </w:r>
          </w:p>
        </w:tc>
        <w:tc>
          <w:tcPr>
            <w:tcW w:w="2060" w:type="dxa"/>
            <w:tcMar/>
          </w:tcPr>
          <w:p w:rsidR="5CED3E42" w:rsidP="5CED3E42" w:rsidRDefault="5CED3E42" w14:paraId="6A82FF8A" w14:textId="5015FEAF">
            <w:pPr>
              <w:pStyle w:val="Tabela"/>
              <w:rPr>
                <w:rFonts w:ascii="Arial" w:hAnsi="Arial" w:eastAsia="Arial" w:cs="Arial"/>
              </w:rPr>
            </w:pPr>
          </w:p>
        </w:tc>
      </w:tr>
    </w:tbl>
    <w:p w:rsidR="3D8AC8C5" w:rsidP="3F3020C2" w:rsidRDefault="3D8AC8C5" w14:paraId="29AF4FF8" w14:noSpellErr="1" w14:textId="16B56F4F">
      <w:pPr>
        <w:pStyle w:val="Corpodetexto"/>
        <w:rPr>
          <w:rFonts w:ascii="Arial" w:hAnsi="Arial" w:eastAsia="Arial" w:cs="Arial"/>
          <w:b w:val="0"/>
          <w:bCs w:val="0"/>
          <w:highlight w:val="yellow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1418" w:right="1797" w:bottom="1418" w:left="1797" w:header="709" w:footer="709" w:gutter="0"/>
      <w:cols w:space="720"/>
      <w:titlePg/>
      <w:headerReference w:type="first" r:id="R4d3eb6c3e70d4163"/>
      <w:footerReference w:type="first" r:id="R6afcf716490141b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A15FCA" w:rsidRDefault="00A15FCA" w14:paraId="27357532" wp14:textId="77777777">
      <w:r>
        <w:separator/>
      </w:r>
    </w:p>
  </w:endnote>
  <w:endnote w:type="continuationSeparator" w:id="0">
    <w:p xmlns:wp14="http://schemas.microsoft.com/office/word/2010/wordml" w:rsidR="00A15FCA" w:rsidRDefault="00A15FCA" w14:paraId="07F023C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E63E4A" w:rsidRDefault="00E63E4A" w14:paraId="28F4D5D3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6049"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E63E4A" w:rsidP="00F46CBE" w:rsidRDefault="00E63E4A" w14:paraId="187F57B8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E63E4A" w:rsidRDefault="00E63E4A" w14:paraId="62561044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7121">
      <w:rPr>
        <w:rStyle w:val="Nmerodepgina"/>
        <w:noProof/>
      </w:rPr>
      <w:t>3</w:t>
    </w:r>
    <w:r>
      <w:rPr>
        <w:rStyle w:val="Nmerodepgina"/>
      </w:rPr>
      <w:fldChar w:fldCharType="end"/>
    </w:r>
  </w:p>
  <w:p xmlns:wp14="http://schemas.microsoft.com/office/word/2010/wordml" w:rsidR="00E63E4A" w:rsidRDefault="00E63E4A" w14:paraId="74869460" wp14:textId="77777777"/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3D8AC8C5" w:rsidTr="3D8AC8C5" w14:paraId="269B51E6">
      <w:trPr>
        <w:trHeight w:val="300"/>
      </w:trPr>
      <w:tc>
        <w:tcPr>
          <w:tcW w:w="2770" w:type="dxa"/>
          <w:tcMar/>
        </w:tcPr>
        <w:p w:rsidR="3D8AC8C5" w:rsidP="3D8AC8C5" w:rsidRDefault="3D8AC8C5" w14:paraId="2C4E046B" w14:textId="59A684A7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3D8AC8C5" w:rsidP="3D8AC8C5" w:rsidRDefault="3D8AC8C5" w14:paraId="25C975D7" w14:textId="75B1528E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3D8AC8C5" w:rsidP="3D8AC8C5" w:rsidRDefault="3D8AC8C5" w14:paraId="706071C1" w14:textId="16D88407">
          <w:pPr>
            <w:pStyle w:val="Cabealho"/>
            <w:bidi w:val="0"/>
            <w:ind w:right="-115"/>
            <w:jc w:val="right"/>
          </w:pPr>
        </w:p>
      </w:tc>
    </w:tr>
  </w:tbl>
  <w:p w:rsidR="3D8AC8C5" w:rsidP="3D8AC8C5" w:rsidRDefault="3D8AC8C5" w14:paraId="23D0C31E" w14:textId="3BA9C048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A15FCA" w:rsidRDefault="00A15FCA" w14:paraId="4BDB5498" wp14:textId="77777777">
      <w:r>
        <w:separator/>
      </w:r>
    </w:p>
  </w:footnote>
  <w:footnote w:type="continuationSeparator" w:id="0">
    <w:p xmlns:wp14="http://schemas.microsoft.com/office/word/2010/wordml" w:rsidR="00A15FCA" w:rsidRDefault="00A15FCA" w14:paraId="2916C19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3D8AC8C5" w:rsidP="3D8AC8C5" w:rsidRDefault="3D8AC8C5" w14:paraId="2B1291DD" w14:textId="1F98BF49">
    <w:pPr>
      <w:pStyle w:val="Cabealho"/>
      <w:suppressLineNumbers w:val="0"/>
      <w:bidi w:val="0"/>
      <w:spacing w:before="0" w:beforeAutospacing="off" w:after="0" w:afterAutospacing="off" w:line="259" w:lineRule="auto"/>
      <w:ind w:left="0" w:right="0"/>
      <w:jc w:val="left"/>
    </w:pPr>
    <w:r w:rsidRPr="3D8AC8C5" w:rsidR="3D8AC8C5">
      <w:rPr>
        <w:sz w:val="24"/>
        <w:szCs w:val="24"/>
      </w:rPr>
      <w:t>Terapin</w:t>
    </w:r>
  </w:p>
  <w:p w:rsidR="3D8AC8C5" w:rsidP="3D8AC8C5" w:rsidRDefault="3D8AC8C5" w14:paraId="5F8BC7C7" w14:textId="3D008C33">
    <w:pPr>
      <w:pStyle w:val="Cabealho"/>
      <w:suppressLineNumbers w:val="0"/>
      <w:bidi w:val="0"/>
      <w:spacing w:before="0" w:beforeAutospacing="off" w:after="0" w:afterAutospacing="off" w:line="259" w:lineRule="auto"/>
      <w:ind w:left="0" w:right="0"/>
      <w:jc w:val="left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E63E4A" w:rsidRDefault="00E63E4A" w14:paraId="3959E941" wp14:textId="77777777">
    <w:pPr>
      <w:pStyle w:val="Cabealho"/>
      <w:jc w:val="right"/>
    </w:pPr>
    <w:r w:rsidRPr="0077258D">
      <w:rPr>
        <w:sz w:val="24"/>
        <w:szCs w:val="24"/>
      </w:rPr>
      <w:t>Especificação dos Requisitos do Softwar</w:t>
    </w:r>
    <w:r>
      <w:t>e</w:t>
    </w: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3D8AC8C5" w:rsidTr="3D8AC8C5" w14:paraId="29B8CC13">
      <w:trPr>
        <w:trHeight w:val="300"/>
      </w:trPr>
      <w:tc>
        <w:tcPr>
          <w:tcW w:w="2770" w:type="dxa"/>
          <w:tcMar/>
        </w:tcPr>
        <w:p w:rsidR="3D8AC8C5" w:rsidP="3D8AC8C5" w:rsidRDefault="3D8AC8C5" w14:paraId="54599121" w14:textId="6D785821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3D8AC8C5" w:rsidP="3D8AC8C5" w:rsidRDefault="3D8AC8C5" w14:paraId="7DF56146" w14:textId="2D061EC6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3D8AC8C5" w:rsidP="3D8AC8C5" w:rsidRDefault="3D8AC8C5" w14:paraId="12FFE5C4" w14:textId="22C22CDD">
          <w:pPr>
            <w:pStyle w:val="Cabealho"/>
            <w:bidi w:val="0"/>
            <w:ind w:right="-115"/>
            <w:jc w:val="right"/>
          </w:pPr>
        </w:p>
      </w:tc>
    </w:tr>
  </w:tbl>
  <w:p w:rsidR="3D8AC8C5" w:rsidP="3D8AC8C5" w:rsidRDefault="3D8AC8C5" w14:paraId="04ABA040" w14:textId="6A218DAE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2">
    <w:nsid w:val="197d6c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nsid w:val="d72f7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357487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2b732f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nsid w:val="275b02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nsid w:val="50dae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1D"/>
    <w:multiLevelType w:val="multilevel"/>
    <w:tmpl w:val="4F9EBD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ndice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dice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ndice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DC2AB3A2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6."/>
      <w:lvlJc w:val="left"/>
      <w:pPr>
        <w:ind w:left="360" w:hanging="360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14">
    <w:abstractNumId w:val="112"/>
  </w:num>
  <w:num w:numId="113">
    <w:abstractNumId w:val="111"/>
  </w:num>
  <w:num w:numId="112">
    <w:abstractNumId w:val="110"/>
  </w:num>
  <w:num w:numId="111">
    <w:abstractNumId w:val="109"/>
  </w:num>
  <w:num w:numId="110">
    <w:abstractNumId w:val="108"/>
  </w:num>
  <w:num w:numId="109">
    <w:abstractNumId w:val="107"/>
  </w:num>
  <w:num w:numId="1" w16cid:durableId="290214453">
    <w:abstractNumId w:val="95"/>
  </w:num>
  <w:num w:numId="2" w16cid:durableId="88353603">
    <w:abstractNumId w:val="89"/>
  </w:num>
  <w:num w:numId="3" w16cid:durableId="1578200640">
    <w:abstractNumId w:val="21"/>
  </w:num>
  <w:num w:numId="4" w16cid:durableId="1663847564">
    <w:abstractNumId w:val="60"/>
  </w:num>
  <w:num w:numId="5" w16cid:durableId="1294408437">
    <w:abstractNumId w:val="93"/>
  </w:num>
  <w:num w:numId="6" w16cid:durableId="1813400183">
    <w:abstractNumId w:val="16"/>
  </w:num>
  <w:num w:numId="7" w16cid:durableId="14382868">
    <w:abstractNumId w:val="36"/>
  </w:num>
  <w:num w:numId="8" w16cid:durableId="2138988541">
    <w:abstractNumId w:val="29"/>
  </w:num>
  <w:num w:numId="9" w16cid:durableId="744914385">
    <w:abstractNumId w:val="92"/>
  </w:num>
  <w:num w:numId="10" w16cid:durableId="383647781">
    <w:abstractNumId w:val="3"/>
  </w:num>
  <w:num w:numId="11" w16cid:durableId="696807622">
    <w:abstractNumId w:val="37"/>
  </w:num>
  <w:num w:numId="12" w16cid:durableId="797455796">
    <w:abstractNumId w:val="85"/>
  </w:num>
  <w:num w:numId="13" w16cid:durableId="1937664957">
    <w:abstractNumId w:val="87"/>
  </w:num>
  <w:num w:numId="14" w16cid:durableId="14774608">
    <w:abstractNumId w:val="67"/>
  </w:num>
  <w:num w:numId="15" w16cid:durableId="1795366565">
    <w:abstractNumId w:val="63"/>
  </w:num>
  <w:num w:numId="16" w16cid:durableId="1533835898">
    <w:abstractNumId w:val="50"/>
  </w:num>
  <w:num w:numId="17" w16cid:durableId="1961300134">
    <w:abstractNumId w:val="33"/>
  </w:num>
  <w:num w:numId="18" w16cid:durableId="1393043642">
    <w:abstractNumId w:val="56"/>
  </w:num>
  <w:num w:numId="19" w16cid:durableId="818038183">
    <w:abstractNumId w:val="53"/>
  </w:num>
  <w:num w:numId="20" w16cid:durableId="1704751303">
    <w:abstractNumId w:val="65"/>
  </w:num>
  <w:num w:numId="21" w16cid:durableId="1318605909">
    <w:abstractNumId w:val="31"/>
  </w:num>
  <w:num w:numId="22" w16cid:durableId="2026007674">
    <w:abstractNumId w:val="44"/>
  </w:num>
  <w:num w:numId="23" w16cid:durableId="1099063413">
    <w:abstractNumId w:val="69"/>
  </w:num>
  <w:num w:numId="24" w16cid:durableId="1094012617">
    <w:abstractNumId w:val="45"/>
  </w:num>
  <w:num w:numId="25" w16cid:durableId="1020863097">
    <w:abstractNumId w:val="47"/>
  </w:num>
  <w:num w:numId="26" w16cid:durableId="673992797">
    <w:abstractNumId w:val="106"/>
  </w:num>
  <w:num w:numId="27" w16cid:durableId="936014703">
    <w:abstractNumId w:val="68"/>
  </w:num>
  <w:num w:numId="28" w16cid:durableId="929775014">
    <w:abstractNumId w:val="46"/>
  </w:num>
  <w:num w:numId="29" w16cid:durableId="1430543373">
    <w:abstractNumId w:val="26"/>
  </w:num>
  <w:num w:numId="30" w16cid:durableId="810948307">
    <w:abstractNumId w:val="13"/>
  </w:num>
  <w:num w:numId="31" w16cid:durableId="1553420097">
    <w:abstractNumId w:val="80"/>
  </w:num>
  <w:num w:numId="32" w16cid:durableId="770857298">
    <w:abstractNumId w:val="40"/>
  </w:num>
  <w:num w:numId="33" w16cid:durableId="1711874801">
    <w:abstractNumId w:val="59"/>
  </w:num>
  <w:num w:numId="34" w16cid:durableId="543249864">
    <w:abstractNumId w:val="75"/>
  </w:num>
  <w:num w:numId="35" w16cid:durableId="528298901">
    <w:abstractNumId w:val="97"/>
  </w:num>
  <w:num w:numId="36" w16cid:durableId="454256702">
    <w:abstractNumId w:val="39"/>
  </w:num>
  <w:num w:numId="37" w16cid:durableId="1591086608">
    <w:abstractNumId w:val="52"/>
  </w:num>
  <w:num w:numId="38" w16cid:durableId="733889096">
    <w:abstractNumId w:val="23"/>
  </w:num>
  <w:num w:numId="39" w16cid:durableId="324169980">
    <w:abstractNumId w:val="25"/>
  </w:num>
  <w:num w:numId="40" w16cid:durableId="929046725">
    <w:abstractNumId w:val="49"/>
  </w:num>
  <w:num w:numId="41" w16cid:durableId="1425224049">
    <w:abstractNumId w:val="55"/>
  </w:num>
  <w:num w:numId="42" w16cid:durableId="39404833">
    <w:abstractNumId w:val="86"/>
  </w:num>
  <w:num w:numId="43" w16cid:durableId="1041517542">
    <w:abstractNumId w:val="17"/>
  </w:num>
  <w:num w:numId="44" w16cid:durableId="1853840544">
    <w:abstractNumId w:val="9"/>
  </w:num>
  <w:num w:numId="45" w16cid:durableId="1060522495">
    <w:abstractNumId w:val="19"/>
  </w:num>
  <w:num w:numId="46" w16cid:durableId="1922136880">
    <w:abstractNumId w:val="105"/>
  </w:num>
  <w:num w:numId="47" w16cid:durableId="734547483">
    <w:abstractNumId w:val="8"/>
  </w:num>
  <w:num w:numId="48" w16cid:durableId="848449266">
    <w:abstractNumId w:val="94"/>
  </w:num>
  <w:num w:numId="49" w16cid:durableId="1508984750">
    <w:abstractNumId w:val="38"/>
  </w:num>
  <w:num w:numId="50" w16cid:durableId="596837391">
    <w:abstractNumId w:val="99"/>
  </w:num>
  <w:num w:numId="51" w16cid:durableId="1857377921">
    <w:abstractNumId w:val="11"/>
  </w:num>
  <w:num w:numId="52" w16cid:durableId="1388263727">
    <w:abstractNumId w:val="24"/>
  </w:num>
  <w:num w:numId="53" w16cid:durableId="237206616">
    <w:abstractNumId w:val="103"/>
  </w:num>
  <w:num w:numId="54" w16cid:durableId="293289111">
    <w:abstractNumId w:val="20"/>
  </w:num>
  <w:num w:numId="55" w16cid:durableId="842937260">
    <w:abstractNumId w:val="57"/>
  </w:num>
  <w:num w:numId="56" w16cid:durableId="106047963">
    <w:abstractNumId w:val="64"/>
  </w:num>
  <w:num w:numId="57" w16cid:durableId="1844054308">
    <w:abstractNumId w:val="2"/>
  </w:num>
  <w:num w:numId="58" w16cid:durableId="1554074456">
    <w:abstractNumId w:val="51"/>
  </w:num>
  <w:num w:numId="59" w16cid:durableId="595481893">
    <w:abstractNumId w:val="76"/>
  </w:num>
  <w:num w:numId="60" w16cid:durableId="703752272">
    <w:abstractNumId w:val="15"/>
  </w:num>
  <w:num w:numId="61" w16cid:durableId="397367773">
    <w:abstractNumId w:val="101"/>
  </w:num>
  <w:num w:numId="62" w16cid:durableId="1014763082">
    <w:abstractNumId w:val="41"/>
  </w:num>
  <w:num w:numId="63" w16cid:durableId="1294140514">
    <w:abstractNumId w:val="66"/>
  </w:num>
  <w:num w:numId="64" w16cid:durableId="1279410856">
    <w:abstractNumId w:val="35"/>
  </w:num>
  <w:num w:numId="65" w16cid:durableId="1712415026">
    <w:abstractNumId w:val="5"/>
  </w:num>
  <w:num w:numId="66" w16cid:durableId="113526023">
    <w:abstractNumId w:val="79"/>
  </w:num>
  <w:num w:numId="67" w16cid:durableId="1703945410">
    <w:abstractNumId w:val="1"/>
  </w:num>
  <w:num w:numId="68" w16cid:durableId="1664119873">
    <w:abstractNumId w:val="62"/>
  </w:num>
  <w:num w:numId="69" w16cid:durableId="759520603">
    <w:abstractNumId w:val="72"/>
  </w:num>
  <w:num w:numId="70" w16cid:durableId="590893139">
    <w:abstractNumId w:val="30"/>
  </w:num>
  <w:num w:numId="71" w16cid:durableId="976954253">
    <w:abstractNumId w:val="58"/>
  </w:num>
  <w:num w:numId="72" w16cid:durableId="436022861">
    <w:abstractNumId w:val="88"/>
  </w:num>
  <w:num w:numId="73" w16cid:durableId="1837963578">
    <w:abstractNumId w:val="83"/>
  </w:num>
  <w:num w:numId="74" w16cid:durableId="147865203">
    <w:abstractNumId w:val="81"/>
  </w:num>
  <w:num w:numId="75" w16cid:durableId="1918978820">
    <w:abstractNumId w:val="73"/>
  </w:num>
  <w:num w:numId="76" w16cid:durableId="314532237">
    <w:abstractNumId w:val="98"/>
  </w:num>
  <w:num w:numId="77" w16cid:durableId="397098387">
    <w:abstractNumId w:val="70"/>
  </w:num>
  <w:num w:numId="78" w16cid:durableId="1665232495">
    <w:abstractNumId w:val="96"/>
  </w:num>
  <w:num w:numId="79" w16cid:durableId="1659261044">
    <w:abstractNumId w:val="100"/>
  </w:num>
  <w:num w:numId="80" w16cid:durableId="730538801">
    <w:abstractNumId w:val="82"/>
  </w:num>
  <w:num w:numId="81" w16cid:durableId="1394161089">
    <w:abstractNumId w:val="10"/>
  </w:num>
  <w:num w:numId="82" w16cid:durableId="1587686674">
    <w:abstractNumId w:val="102"/>
  </w:num>
  <w:num w:numId="83" w16cid:durableId="1220481444">
    <w:abstractNumId w:val="54"/>
  </w:num>
  <w:num w:numId="84" w16cid:durableId="40446895">
    <w:abstractNumId w:val="84"/>
  </w:num>
  <w:num w:numId="85" w16cid:durableId="509612682">
    <w:abstractNumId w:val="74"/>
  </w:num>
  <w:num w:numId="86" w16cid:durableId="1677269343">
    <w:abstractNumId w:val="91"/>
  </w:num>
  <w:num w:numId="87" w16cid:durableId="199436062">
    <w:abstractNumId w:val="61"/>
  </w:num>
  <w:num w:numId="88" w16cid:durableId="1941447816">
    <w:abstractNumId w:val="71"/>
  </w:num>
  <w:num w:numId="89" w16cid:durableId="680013894">
    <w:abstractNumId w:val="22"/>
  </w:num>
  <w:num w:numId="90" w16cid:durableId="999626181">
    <w:abstractNumId w:val="6"/>
  </w:num>
  <w:num w:numId="91" w16cid:durableId="1352561225">
    <w:abstractNumId w:val="77"/>
  </w:num>
  <w:num w:numId="92" w16cid:durableId="551161551">
    <w:abstractNumId w:val="28"/>
  </w:num>
  <w:num w:numId="93" w16cid:durableId="1560164671">
    <w:abstractNumId w:val="14"/>
  </w:num>
  <w:num w:numId="94" w16cid:durableId="1758751779">
    <w:abstractNumId w:val="32"/>
  </w:num>
  <w:num w:numId="95" w16cid:durableId="1530608812">
    <w:abstractNumId w:val="27"/>
  </w:num>
  <w:num w:numId="96" w16cid:durableId="1697190080">
    <w:abstractNumId w:val="43"/>
  </w:num>
  <w:num w:numId="97" w16cid:durableId="1226454048">
    <w:abstractNumId w:val="4"/>
  </w:num>
  <w:num w:numId="98" w16cid:durableId="1557276970">
    <w:abstractNumId w:val="18"/>
  </w:num>
  <w:num w:numId="99" w16cid:durableId="1654605183">
    <w:abstractNumId w:val="90"/>
  </w:num>
  <w:num w:numId="100" w16cid:durableId="1530339922">
    <w:abstractNumId w:val="78"/>
  </w:num>
  <w:num w:numId="101" w16cid:durableId="1824002079">
    <w:abstractNumId w:val="34"/>
  </w:num>
  <w:num w:numId="102" w16cid:durableId="565187691">
    <w:abstractNumId w:val="104"/>
  </w:num>
  <w:num w:numId="103" w16cid:durableId="308170673">
    <w:abstractNumId w:val="48"/>
  </w:num>
  <w:num w:numId="104" w16cid:durableId="1914386994">
    <w:abstractNumId w:val="42"/>
  </w:num>
  <w:num w:numId="105" w16cid:durableId="1591693262">
    <w:abstractNumId w:val="7"/>
  </w:num>
  <w:num w:numId="106" w16cid:durableId="1681464304">
    <w:abstractNumId w:val="12"/>
  </w:num>
  <w:num w:numId="107" w16cid:durableId="1872985358">
    <w:abstractNumId w:val="0"/>
  </w:num>
  <w:num w:numId="108" w16cid:durableId="1501655429">
    <w:abstractNumId w:val="95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06049"/>
    <w:rsid w:val="00A15FCA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4016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1F6CF66"/>
    <w:rsid w:val="04255D9C"/>
    <w:rsid w:val="053F285C"/>
    <w:rsid w:val="07C0E71E"/>
    <w:rsid w:val="09901DC1"/>
    <w:rsid w:val="0BCAAE0C"/>
    <w:rsid w:val="0DD38B90"/>
    <w:rsid w:val="0DE88B19"/>
    <w:rsid w:val="0E5E72BF"/>
    <w:rsid w:val="1070A39D"/>
    <w:rsid w:val="11296132"/>
    <w:rsid w:val="1192564D"/>
    <w:rsid w:val="137888BB"/>
    <w:rsid w:val="16443837"/>
    <w:rsid w:val="17AEB642"/>
    <w:rsid w:val="17D6EDFC"/>
    <w:rsid w:val="1AC18449"/>
    <w:rsid w:val="1B4CBD1B"/>
    <w:rsid w:val="1CDA2BCB"/>
    <w:rsid w:val="1DD7F0B2"/>
    <w:rsid w:val="1DFDFE19"/>
    <w:rsid w:val="2020B1B1"/>
    <w:rsid w:val="208643B9"/>
    <w:rsid w:val="20C5445E"/>
    <w:rsid w:val="212A7D2C"/>
    <w:rsid w:val="216FEF12"/>
    <w:rsid w:val="249C79D1"/>
    <w:rsid w:val="2528390B"/>
    <w:rsid w:val="25F65A84"/>
    <w:rsid w:val="27526D1C"/>
    <w:rsid w:val="29980206"/>
    <w:rsid w:val="29C7AB54"/>
    <w:rsid w:val="2AC783CD"/>
    <w:rsid w:val="2B59A33A"/>
    <w:rsid w:val="2C09A622"/>
    <w:rsid w:val="2C254449"/>
    <w:rsid w:val="2CDD9444"/>
    <w:rsid w:val="2FDE73FA"/>
    <w:rsid w:val="31A449D4"/>
    <w:rsid w:val="325A6B34"/>
    <w:rsid w:val="375BA5F5"/>
    <w:rsid w:val="3C443865"/>
    <w:rsid w:val="3D6F7F3D"/>
    <w:rsid w:val="3D8AC8C5"/>
    <w:rsid w:val="3D96B07D"/>
    <w:rsid w:val="3EFDABB8"/>
    <w:rsid w:val="3F3020C2"/>
    <w:rsid w:val="3FC71C72"/>
    <w:rsid w:val="416DEED5"/>
    <w:rsid w:val="45C0CC8B"/>
    <w:rsid w:val="46CFCF2E"/>
    <w:rsid w:val="47EF093A"/>
    <w:rsid w:val="488A9E78"/>
    <w:rsid w:val="498DBD40"/>
    <w:rsid w:val="5128B3C7"/>
    <w:rsid w:val="526EB2E9"/>
    <w:rsid w:val="53FD37E3"/>
    <w:rsid w:val="556554C2"/>
    <w:rsid w:val="55E4B8D5"/>
    <w:rsid w:val="58045146"/>
    <w:rsid w:val="5C820B67"/>
    <w:rsid w:val="5CED3E42"/>
    <w:rsid w:val="5F862716"/>
    <w:rsid w:val="5F8F3232"/>
    <w:rsid w:val="60BA7500"/>
    <w:rsid w:val="62E55938"/>
    <w:rsid w:val="6393C577"/>
    <w:rsid w:val="65AEF05A"/>
    <w:rsid w:val="66AAAABA"/>
    <w:rsid w:val="6BAC39B2"/>
    <w:rsid w:val="6BCD325D"/>
    <w:rsid w:val="6BFF2D75"/>
    <w:rsid w:val="6C0FDD58"/>
    <w:rsid w:val="6E69DCBE"/>
    <w:rsid w:val="6E69DCBE"/>
    <w:rsid w:val="6F14BFC2"/>
    <w:rsid w:val="6FCF97B0"/>
    <w:rsid w:val="6FFAED90"/>
    <w:rsid w:val="708CBFD6"/>
    <w:rsid w:val="72C92860"/>
    <w:rsid w:val="72CA57DE"/>
    <w:rsid w:val="73AD2EEE"/>
    <w:rsid w:val="75D6DD6A"/>
    <w:rsid w:val="78FC7A7A"/>
    <w:rsid w:val="7A26CC2D"/>
    <w:rsid w:val="7A3E4853"/>
    <w:rsid w:val="7A46312F"/>
    <w:rsid w:val="7AB3D553"/>
    <w:rsid w:val="7DBE0588"/>
    <w:rsid w:val="7EAA53DA"/>
    <w:rsid w:val="7EE80630"/>
    <w:rsid w:val="7F5E9DED"/>
    <w:rsid w:val="7F76C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2B68B15"/>
  <w15:chartTrackingRefBased/>
  <w15:docId w15:val="{59DDCD4F-FD37-46D9-80A3-6E00CBBCDD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A7"/>
    <w:rPr>
      <w:lang w:val="pt-BR"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arte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arte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Tipodeletrapredefinidodopargraf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arte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acommarca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Lista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Listacommarcas2">
    <w:name w:val="List Bullet 2"/>
    <w:basedOn w:val="Listacommarca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ndice1">
    <w:name w:val="toc 1"/>
    <w:basedOn w:val="Normal"/>
    <w:next w:val="Normal"/>
    <w:uiPriority w:val="39"/>
  </w:style>
  <w:style w:type="paragraph" w:styleId="ndice2">
    <w:name w:val="toc 2"/>
    <w:basedOn w:val="Normal"/>
    <w:next w:val="Normal"/>
    <w:uiPriority w:val="39"/>
    <w:pPr>
      <w:ind w:left="200"/>
    </w:pPr>
  </w:style>
  <w:style w:type="paragraph" w:styleId="ndice3">
    <w:name w:val="toc 3"/>
    <w:basedOn w:val="Normal"/>
    <w:next w:val="Normal"/>
    <w:uiPriority w:val="39"/>
    <w:pPr>
      <w:ind w:left="400"/>
    </w:pPr>
  </w:style>
  <w:style w:type="paragraph" w:styleId="ndice4">
    <w:name w:val="toc 4"/>
    <w:basedOn w:val="Normal"/>
    <w:next w:val="Normal"/>
    <w:uiPriority w:val="39"/>
    <w:pPr>
      <w:ind w:left="600"/>
    </w:pPr>
  </w:style>
  <w:style w:type="paragraph" w:styleId="ndice5">
    <w:name w:val="toc 5"/>
    <w:basedOn w:val="Normal"/>
    <w:next w:val="Normal"/>
    <w:uiPriority w:val="39"/>
    <w:pPr>
      <w:ind w:left="800"/>
    </w:pPr>
  </w:style>
  <w:style w:type="paragraph" w:styleId="ndice6">
    <w:name w:val="toc 6"/>
    <w:basedOn w:val="Normal"/>
    <w:next w:val="Normal"/>
    <w:uiPriority w:val="39"/>
    <w:pPr>
      <w:ind w:left="1000"/>
    </w:pPr>
  </w:style>
  <w:style w:type="paragraph" w:styleId="ndice7">
    <w:name w:val="toc 7"/>
    <w:basedOn w:val="Normal"/>
    <w:next w:val="Normal"/>
    <w:uiPriority w:val="39"/>
    <w:pPr>
      <w:ind w:left="1200"/>
    </w:pPr>
  </w:style>
  <w:style w:type="paragraph" w:styleId="ndice8">
    <w:name w:val="toc 8"/>
    <w:basedOn w:val="Normal"/>
    <w:next w:val="Normal"/>
    <w:uiPriority w:val="39"/>
    <w:pPr>
      <w:ind w:left="1400"/>
    </w:pPr>
  </w:style>
  <w:style w:type="paragraph" w:styleId="ndice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elhaColorida-Cor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arte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anumerada2">
    <w:name w:val="List Number 2"/>
    <w:basedOn w:val="Lista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val="pt-BR"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Avan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Listacommarcas3">
    <w:name w:val="List Bullet 3"/>
    <w:basedOn w:val="Listacommarcas"/>
    <w:autoRedefine/>
    <w:pPr>
      <w:ind w:left="1440"/>
    </w:pPr>
  </w:style>
  <w:style w:type="paragraph" w:styleId="Listadecont">
    <w:name w:val="List Continue"/>
    <w:basedOn w:val="Lista"/>
    <w:pPr>
      <w:tabs>
        <w:tab w:val="clear" w:pos="720"/>
      </w:tabs>
      <w:spacing w:after="160"/>
    </w:pPr>
  </w:style>
  <w:style w:type="paragraph" w:styleId="Listadecont2">
    <w:name w:val="List Continue 2"/>
    <w:basedOn w:val="Listadecont"/>
    <w:pPr>
      <w:ind w:left="1080"/>
    </w:pPr>
  </w:style>
  <w:style w:type="paragraph" w:styleId="Listadecont3">
    <w:name w:val="List Continue 3"/>
    <w:basedOn w:val="Listadecont"/>
    <w:pPr>
      <w:ind w:left="1440"/>
    </w:pPr>
  </w:style>
  <w:style w:type="paragraph" w:styleId="Listanumerada3">
    <w:name w:val="List Number 3"/>
    <w:basedOn w:val="Lista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Avan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Listanumerada4">
    <w:name w:val="List Number 4"/>
    <w:basedOn w:val="Lista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Listanumerada5">
    <w:name w:val="List Number 5"/>
    <w:basedOn w:val="Lista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iperligao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e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arter" w:customStyle="1">
    <w:name w:val="Texto de comentário Caráte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arter"/>
    <w:link w:val="Assuntode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arter" w:customStyle="1">
    <w:name w:val="Texto de balão Caráte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elha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Cor1">
    <w:name w:val="Colorful List Accent 1"/>
    <w:basedOn w:val="Normal"/>
    <w:uiPriority w:val="34"/>
    <w:qFormat/>
    <w:rsid w:val="00CB29FB"/>
    <w:pPr>
      <w:ind w:left="708"/>
    </w:pPr>
  </w:style>
  <w:style w:type="character" w:styleId="Ttulo5Carter" w:customStyle="1">
    <w:name w:val="Título 5 Caráter"/>
    <w:link w:val="Ttulo5"/>
    <w:rsid w:val="00C05D66"/>
    <w:rPr>
      <w:rFonts w:ascii="Arial" w:hAnsi="Arial"/>
      <w:b/>
      <w:kern w:val="28"/>
    </w:rPr>
  </w:style>
  <w:style w:type="character" w:styleId="CorpodetextoCarter" w:customStyle="1">
    <w:name w:val="Corpo de texto Caráter"/>
    <w:link w:val="Corpodetexto"/>
    <w:rsid w:val="00951735"/>
    <w:rPr>
      <w:sz w:val="24"/>
      <w:szCs w:val="24"/>
    </w:rPr>
  </w:style>
  <w:style w:type="character" w:styleId="Ttulo6Carter" w:customStyle="1">
    <w:name w:val="Título 6 Caráter"/>
    <w:link w:val="Ttulo6"/>
    <w:rsid w:val="008063A7"/>
    <w:rPr>
      <w:rFonts w:ascii="Arial" w:hAnsi="Arial"/>
      <w:b/>
      <w:i/>
      <w:kern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eader" Target="header3.xml" Id="R4d3eb6c3e70d4163" /><Relationship Type="http://schemas.openxmlformats.org/officeDocument/2006/relationships/footer" Target="footer3.xml" Id="R6afcf716490141b1" /><Relationship Type="http://schemas.openxmlformats.org/officeDocument/2006/relationships/image" Target="/media/image4.png" Id="R81ce5f02a04543af" /><Relationship Type="http://schemas.openxmlformats.org/officeDocument/2006/relationships/image" Target="/media/image5.png" Id="R88b287803f684c05" /><Relationship Type="http://schemas.openxmlformats.org/officeDocument/2006/relationships/image" Target="/media/image6.png" Id="Ra7e5ffd0fea448f5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Word for the web</ap:Application>
  <ap:DocSecurity>0</ap:DocSecurity>
  <ap:ScaleCrop>false</ap:ScaleCrop>
  <ap:Manager>Wilson Padua</ap:Manager>
  <ap:Company>Praxis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Ian dos Reis Novais</lastModifiedBy>
  <revision>1137</revision>
  <lastPrinted>1601-01-01T00:00:00.0000000Z</lastPrinted>
  <dcterms:created xsi:type="dcterms:W3CDTF">2024-09-17T18:57:00.0000000Z</dcterms:created>
  <dcterms:modified xsi:type="dcterms:W3CDTF">2024-09-23T22:25:40.2666339Z</dcterms:modified>
</coreProperties>
</file>